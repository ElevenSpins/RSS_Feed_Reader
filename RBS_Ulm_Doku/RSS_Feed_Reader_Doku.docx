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1867F" w14:textId="77777777" w:rsidR="00975D76" w:rsidRPr="00A32EE7" w:rsidRDefault="00975D76" w:rsidP="00A32EE7">
      <w:pPr>
        <w:pStyle w:val="Kopfzeile"/>
        <w:jc w:val="center"/>
        <w:rPr>
          <w:rFonts w:cstheme="minorHAnsi"/>
          <w:sz w:val="2"/>
          <w:szCs w:val="2"/>
        </w:rPr>
      </w:pPr>
    </w:p>
    <w:p w14:paraId="2A41C0AE" w14:textId="77777777" w:rsidR="00A32EE7" w:rsidRPr="00A32EE7" w:rsidRDefault="00A32EE7" w:rsidP="00A32EE7">
      <w:pPr>
        <w:jc w:val="center"/>
        <w:rPr>
          <w:rFonts w:cstheme="minorHAnsi"/>
          <w:sz w:val="2"/>
          <w:szCs w:val="2"/>
        </w:rPr>
      </w:pPr>
    </w:p>
    <w:p w14:paraId="3789A782" w14:textId="77777777" w:rsidR="00A32EE7" w:rsidRPr="00A32EE7" w:rsidRDefault="00A32EE7" w:rsidP="00A32EE7">
      <w:pPr>
        <w:jc w:val="center"/>
        <w:rPr>
          <w:rFonts w:cstheme="minorHAnsi"/>
          <w:sz w:val="2"/>
          <w:szCs w:val="2"/>
        </w:rPr>
      </w:pPr>
    </w:p>
    <w:p w14:paraId="36EBE6F7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C4D31">
        <w:rPr>
          <w:rFonts w:cstheme="minorHAnsi"/>
          <w:b/>
          <w:bCs/>
          <w:sz w:val="28"/>
          <w:szCs w:val="28"/>
        </w:rPr>
        <w:t>Projektarbeit</w:t>
      </w:r>
    </w:p>
    <w:p w14:paraId="1308692D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4B795D9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C4D31">
        <w:rPr>
          <w:rFonts w:cstheme="minorHAnsi"/>
          <w:sz w:val="20"/>
          <w:szCs w:val="20"/>
        </w:rPr>
        <w:t>von</w:t>
      </w:r>
    </w:p>
    <w:p w14:paraId="51FC9001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4A0F316" w14:textId="085C86DF" w:rsidR="00A32EE7" w:rsidRDefault="00A32EE7" w:rsidP="0017693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C4D31">
        <w:rPr>
          <w:rFonts w:cstheme="minorHAnsi"/>
          <w:sz w:val="20"/>
          <w:szCs w:val="20"/>
        </w:rPr>
        <w:t>Marian Phil Mutschler</w:t>
      </w:r>
    </w:p>
    <w:p w14:paraId="60AECD4F" w14:textId="77777777" w:rsidR="0017693B" w:rsidRPr="000C4D31" w:rsidRDefault="0017693B" w:rsidP="0017693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D9A6629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C4D31">
        <w:rPr>
          <w:rFonts w:cstheme="minorHAnsi"/>
          <w:sz w:val="20"/>
          <w:szCs w:val="20"/>
        </w:rPr>
        <w:t>Datagroup Ulm GmbH</w:t>
      </w:r>
    </w:p>
    <w:p w14:paraId="374E2490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BDD70D8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proofErr w:type="spellStart"/>
      <w:r w:rsidRPr="000C4D31">
        <w:rPr>
          <w:rFonts w:cstheme="minorHAnsi"/>
          <w:sz w:val="20"/>
          <w:szCs w:val="20"/>
        </w:rPr>
        <w:t>für</w:t>
      </w:r>
      <w:proofErr w:type="spellEnd"/>
      <w:r w:rsidRPr="000C4D31">
        <w:rPr>
          <w:rFonts w:cstheme="minorHAnsi"/>
          <w:sz w:val="20"/>
          <w:szCs w:val="20"/>
        </w:rPr>
        <w:t xml:space="preserve"> die</w:t>
      </w:r>
    </w:p>
    <w:p w14:paraId="093EE1B8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C65FBC0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C4D31">
        <w:rPr>
          <w:rFonts w:cstheme="minorHAnsi"/>
          <w:sz w:val="20"/>
          <w:szCs w:val="20"/>
        </w:rPr>
        <w:t>Robert-Bosch-Schule Ulm</w:t>
      </w:r>
    </w:p>
    <w:p w14:paraId="7F77DF85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34C6EB4D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0C4D31">
        <w:rPr>
          <w:rFonts w:cstheme="minorHAnsi"/>
          <w:sz w:val="20"/>
          <w:szCs w:val="20"/>
        </w:rPr>
        <w:t>Thema</w:t>
      </w:r>
    </w:p>
    <w:p w14:paraId="4E3DB7B9" w14:textId="77777777" w:rsidR="00A32EE7" w:rsidRPr="000C4D31" w:rsidRDefault="00A32EE7" w:rsidP="00A32E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30BE0A60" w14:textId="684B51DE" w:rsidR="00A32EE7" w:rsidRDefault="00A32EE7" w:rsidP="00A32EE7">
      <w:pPr>
        <w:jc w:val="center"/>
        <w:rPr>
          <w:rFonts w:cstheme="minorHAnsi"/>
          <w:b/>
          <w:bCs/>
          <w:sz w:val="28"/>
          <w:szCs w:val="28"/>
        </w:rPr>
      </w:pPr>
      <w:r w:rsidRPr="000C4D31">
        <w:rPr>
          <w:rFonts w:cstheme="minorHAnsi"/>
          <w:b/>
          <w:bCs/>
          <w:sz w:val="28"/>
          <w:szCs w:val="28"/>
        </w:rPr>
        <w:t>„RSS Feed Reader“</w:t>
      </w:r>
    </w:p>
    <w:p w14:paraId="2C909528" w14:textId="41B6DB66" w:rsidR="00F94E8B" w:rsidRDefault="00F94E8B" w:rsidP="00A32EE7">
      <w:pPr>
        <w:jc w:val="center"/>
        <w:rPr>
          <w:rFonts w:cstheme="minorHAnsi"/>
          <w:b/>
          <w:bCs/>
          <w:sz w:val="28"/>
          <w:szCs w:val="28"/>
        </w:rPr>
      </w:pPr>
    </w:p>
    <w:p w14:paraId="1F0BB6EB" w14:textId="5C7840B4" w:rsidR="00F94E8B" w:rsidRPr="00F94E8B" w:rsidRDefault="00F94E8B" w:rsidP="00A32EE7">
      <w:pPr>
        <w:jc w:val="center"/>
        <w:rPr>
          <w:rFonts w:cstheme="minorHAnsi"/>
          <w:i/>
          <w:iCs/>
          <w:sz w:val="18"/>
          <w:szCs w:val="18"/>
        </w:rPr>
      </w:pPr>
      <w:r w:rsidRPr="00F94E8B">
        <w:rPr>
          <w:rFonts w:cstheme="minorHAnsi"/>
          <w:i/>
          <w:iCs/>
          <w:sz w:val="18"/>
          <w:szCs w:val="18"/>
        </w:rPr>
        <w:t>GIT HUB:</w:t>
      </w:r>
    </w:p>
    <w:p w14:paraId="0C5728BD" w14:textId="705AEBD1" w:rsidR="00F94E8B" w:rsidRPr="00F94E8B" w:rsidRDefault="00F94E8B" w:rsidP="00A32EE7">
      <w:pPr>
        <w:jc w:val="center"/>
        <w:rPr>
          <w:rFonts w:cstheme="minorHAnsi"/>
          <w:i/>
          <w:iCs/>
          <w:sz w:val="18"/>
          <w:szCs w:val="18"/>
        </w:rPr>
      </w:pPr>
      <w:r w:rsidRPr="00F94E8B">
        <w:rPr>
          <w:rFonts w:cstheme="minorHAnsi"/>
          <w:i/>
          <w:iCs/>
          <w:sz w:val="18"/>
          <w:szCs w:val="18"/>
        </w:rPr>
        <w:t>https://github.com/ElevenSpins/RSS_Feed_Reader</w:t>
      </w:r>
    </w:p>
    <w:p w14:paraId="05A0DA5F" w14:textId="77777777" w:rsidR="000C4D31" w:rsidRPr="000C4D31" w:rsidRDefault="000C4D31" w:rsidP="000C4D31">
      <w:pPr>
        <w:rPr>
          <w:rFonts w:cstheme="minorHAnsi"/>
          <w:b/>
          <w:bCs/>
          <w:sz w:val="28"/>
          <w:szCs w:val="28"/>
        </w:rPr>
      </w:pPr>
      <w:r w:rsidRPr="000C4D31">
        <w:rPr>
          <w:rFonts w:cstheme="minorHAns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9892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E62BA8" w14:textId="77777777" w:rsidR="000C4D31" w:rsidRDefault="000C4D31">
          <w:pPr>
            <w:pStyle w:val="Inhaltsverzeichnisberschrift"/>
          </w:pPr>
          <w:r>
            <w:t>Inhaltsverzeichnis</w:t>
          </w:r>
        </w:p>
        <w:p w14:paraId="48656FA3" w14:textId="4E99360A" w:rsidR="004B6E20" w:rsidRDefault="000C4D31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5274425" w:history="1">
            <w:r w:rsidR="004B6E20" w:rsidRPr="00C107D4">
              <w:rPr>
                <w:rStyle w:val="Hyperlink"/>
                <w:noProof/>
              </w:rPr>
              <w:t>Eigenständigkeitserklärung</w:t>
            </w:r>
            <w:r w:rsidR="004B6E20">
              <w:rPr>
                <w:noProof/>
                <w:webHidden/>
              </w:rPr>
              <w:tab/>
            </w:r>
            <w:r w:rsidR="004B6E20">
              <w:rPr>
                <w:noProof/>
                <w:webHidden/>
              </w:rPr>
              <w:fldChar w:fldCharType="begin"/>
            </w:r>
            <w:r w:rsidR="004B6E20">
              <w:rPr>
                <w:noProof/>
                <w:webHidden/>
              </w:rPr>
              <w:instrText xml:space="preserve"> PAGEREF _Toc45274425 \h </w:instrText>
            </w:r>
            <w:r w:rsidR="004B6E20">
              <w:rPr>
                <w:noProof/>
                <w:webHidden/>
              </w:rPr>
            </w:r>
            <w:r w:rsidR="004B6E20">
              <w:rPr>
                <w:noProof/>
                <w:webHidden/>
              </w:rPr>
              <w:fldChar w:fldCharType="separate"/>
            </w:r>
            <w:r w:rsidR="004B6E20">
              <w:rPr>
                <w:noProof/>
                <w:webHidden/>
              </w:rPr>
              <w:t>3</w:t>
            </w:r>
            <w:r w:rsidR="004B6E20">
              <w:rPr>
                <w:noProof/>
                <w:webHidden/>
              </w:rPr>
              <w:fldChar w:fldCharType="end"/>
            </w:r>
          </w:hyperlink>
        </w:p>
        <w:p w14:paraId="7678A12B" w14:textId="2E55A763" w:rsidR="004B6E20" w:rsidRDefault="004B6E20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26" w:history="1">
            <w:r w:rsidRPr="00C107D4">
              <w:rPr>
                <w:rStyle w:val="Hyperlink"/>
                <w:noProof/>
              </w:rPr>
              <w:t>Projektidee / - 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F07A" w14:textId="46972451" w:rsidR="004B6E20" w:rsidRDefault="004B6E20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27" w:history="1">
            <w:r w:rsidRPr="00C107D4">
              <w:rPr>
                <w:rStyle w:val="Hyperlink"/>
                <w:noProof/>
              </w:rPr>
              <w:t>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238F" w14:textId="09CC8ECA" w:rsidR="004B6E20" w:rsidRDefault="004B6E20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28" w:history="1">
            <w:r w:rsidRPr="00C107D4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D102" w14:textId="0292A508" w:rsidR="004B6E20" w:rsidRDefault="004B6E20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29" w:history="1">
            <w:r w:rsidRPr="00C107D4">
              <w:rPr>
                <w:rStyle w:val="Hyperlink"/>
                <w:noProof/>
              </w:rPr>
              <w:t>Grundfunktionalität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0C12" w14:textId="6060BD62" w:rsidR="004B6E20" w:rsidRDefault="004B6E20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0" w:history="1">
            <w:r w:rsidRPr="00C107D4">
              <w:rPr>
                <w:rStyle w:val="Hyperlink"/>
                <w:noProof/>
              </w:rPr>
              <w:t>Wünschenswerte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0048" w14:textId="257344E8" w:rsidR="004B6E20" w:rsidRDefault="004B6E20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31" w:history="1">
            <w:r w:rsidRPr="00C107D4">
              <w:rPr>
                <w:rStyle w:val="Hyperlink"/>
                <w:noProof/>
              </w:rPr>
              <w:t>Projektverlauf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99A8" w14:textId="44AC78CD" w:rsidR="004B6E20" w:rsidRDefault="004B6E20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2" w:history="1">
            <w:r w:rsidRPr="00C107D4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9128" w14:textId="3BDFB69C" w:rsidR="004B6E20" w:rsidRDefault="004B6E20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33" w:history="1">
            <w:r w:rsidRPr="00C107D4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7E2D" w14:textId="4F92D81F" w:rsidR="004B6E20" w:rsidRDefault="004B6E20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4" w:history="1">
            <w:r w:rsidRPr="00C107D4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46B9A" w14:textId="158DAC2C" w:rsidR="004B6E20" w:rsidRDefault="004B6E20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5" w:history="1">
            <w:r w:rsidRPr="00C107D4">
              <w:rPr>
                <w:rStyle w:val="Hyperlink"/>
                <w:noProof/>
                <w:lang w:eastAsia="de-DE"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B21D" w14:textId="26BFC870" w:rsidR="004B6E20" w:rsidRDefault="004B6E20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6" w:history="1">
            <w:r w:rsidRPr="00C107D4">
              <w:rPr>
                <w:rStyle w:val="Hyperlink"/>
                <w:rFonts w:eastAsia="Times New Roman"/>
                <w:noProof/>
                <w:lang w:eastAsia="de-DE"/>
              </w:rPr>
              <w:t>Relevante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BABC" w14:textId="12CE9584" w:rsidR="004B6E20" w:rsidRDefault="004B6E20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7" w:history="1">
            <w:r w:rsidRPr="00C107D4">
              <w:rPr>
                <w:rStyle w:val="Hyperlink"/>
                <w:noProof/>
              </w:rPr>
              <w:t>Versionsverwaltung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919B" w14:textId="3C9C2B68" w:rsidR="004B6E20" w:rsidRDefault="004B6E20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38" w:history="1">
            <w:r w:rsidRPr="00C107D4">
              <w:rPr>
                <w:rStyle w:val="Hyperlink"/>
                <w:rFonts w:eastAsia="Times New Roman"/>
                <w:noProof/>
                <w:lang w:eastAsia="de-DE"/>
              </w:rPr>
              <w:t>Bedienung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BD7A0" w14:textId="254CB00E" w:rsidR="004B6E20" w:rsidRDefault="004B6E20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39" w:history="1">
            <w:r w:rsidRPr="00C107D4">
              <w:rPr>
                <w:rStyle w:val="Hyperlink"/>
                <w:noProof/>
                <w:lang w:eastAsia="de-DE"/>
              </w:rPr>
              <w:t>Grundfunktion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F9AD" w14:textId="5C044E8C" w:rsidR="004B6E20" w:rsidRDefault="004B6E20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40" w:history="1">
            <w:r w:rsidRPr="00C107D4">
              <w:rPr>
                <w:rStyle w:val="Hyperlink"/>
                <w:noProof/>
                <w:lang w:val="en-US"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58E8" w14:textId="1E1141F9" w:rsidR="004B6E20" w:rsidRDefault="004B6E20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41" w:history="1">
            <w:r w:rsidRPr="00C107D4">
              <w:rPr>
                <w:rStyle w:val="Hyperlink"/>
                <w:rFonts w:eastAsia="Times New Roman"/>
                <w:noProof/>
                <w:lang w:eastAsia="de-DE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AE2D" w14:textId="4319E2AF" w:rsidR="004B6E20" w:rsidRDefault="004B6E20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42" w:history="1">
            <w:r w:rsidRPr="00C107D4">
              <w:rPr>
                <w:rStyle w:val="Hyperlink"/>
                <w:rFonts w:eastAsia="Times New Roman"/>
                <w:noProof/>
                <w:lang w:eastAsia="de-DE"/>
              </w:rPr>
              <w:t>SOLL-IST 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AB6B" w14:textId="2BC92A26" w:rsidR="004B6E20" w:rsidRDefault="004B6E20">
          <w:pPr>
            <w:pStyle w:val="Verzeichnis2"/>
            <w:tabs>
              <w:tab w:val="right" w:leader="dot" w:pos="96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45274443" w:history="1">
            <w:r w:rsidRPr="00C107D4">
              <w:rPr>
                <w:rStyle w:val="Hyperlink"/>
                <w:rFonts w:eastAsia="Times New Roman"/>
                <w:noProof/>
                <w:lang w:eastAsia="de-DE"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0151E" w14:textId="6CC2C140" w:rsidR="004B6E20" w:rsidRDefault="004B6E20">
          <w:pPr>
            <w:pStyle w:val="Verzeichnis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5274444" w:history="1">
            <w:r w:rsidRPr="00C107D4">
              <w:rPr>
                <w:rStyle w:val="Hyperlink"/>
                <w:rFonts w:eastAsia="Times New Roman"/>
                <w:noProof/>
                <w:lang w:eastAsia="de-DE"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2D3D" w14:textId="6BE6F34B" w:rsidR="000C4D31" w:rsidRDefault="000C4D31">
          <w:r>
            <w:rPr>
              <w:b/>
              <w:bCs/>
              <w:noProof/>
            </w:rPr>
            <w:fldChar w:fldCharType="end"/>
          </w:r>
        </w:p>
      </w:sdtContent>
    </w:sdt>
    <w:p w14:paraId="2C386876" w14:textId="77777777" w:rsidR="000C4D31" w:rsidRDefault="000C4D31" w:rsidP="000C4D3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B0C2E8B" w14:textId="26D7024F" w:rsidR="000C4D31" w:rsidRPr="000C4D31" w:rsidRDefault="000C4D31" w:rsidP="000C4D31">
      <w:pPr>
        <w:pStyle w:val="berschrift1"/>
      </w:pPr>
      <w:bookmarkStart w:id="0" w:name="_Toc45274425"/>
      <w:r w:rsidRPr="000C4D31">
        <w:lastRenderedPageBreak/>
        <w:t>Eigenständigkeitserklärung</w:t>
      </w:r>
      <w:bookmarkEnd w:id="0"/>
    </w:p>
    <w:p w14:paraId="6D623C65" w14:textId="77777777" w:rsidR="000C4D31" w:rsidRPr="000C4D31" w:rsidRDefault="000C4D31" w:rsidP="000C4D31">
      <w:pPr>
        <w:pStyle w:val="DGFlietext"/>
      </w:pPr>
      <w:r w:rsidRPr="000C4D31">
        <w:t>Hiermit erkläre ich, dass ich die vorliegende Projektarbeit selbständig verfasst und keine anderen</w:t>
      </w:r>
    </w:p>
    <w:p w14:paraId="6CB3EDD8" w14:textId="77777777" w:rsidR="000C4D31" w:rsidRPr="000C4D31" w:rsidRDefault="000C4D31" w:rsidP="000C4D31">
      <w:pPr>
        <w:pStyle w:val="DGFlietext"/>
      </w:pPr>
      <w:r w:rsidRPr="000C4D31">
        <w:t>als die angegebenen Hilfsmittel benutzt habe.</w:t>
      </w:r>
    </w:p>
    <w:p w14:paraId="4DB85AC0" w14:textId="77777777" w:rsidR="000C4D31" w:rsidRPr="000C4D31" w:rsidRDefault="000C4D31" w:rsidP="000C4D31">
      <w:pPr>
        <w:pStyle w:val="DGFlietext"/>
      </w:pPr>
      <w:r w:rsidRPr="000C4D31">
        <w:t>Die Stellen der Hausarbeit, die anderen Quellen im Wortlaut oder dem Sinn nach entnommen</w:t>
      </w:r>
    </w:p>
    <w:p w14:paraId="347E4527" w14:textId="77777777" w:rsidR="000C4D31" w:rsidRPr="000C4D31" w:rsidRDefault="000C4D31" w:rsidP="000C4D31">
      <w:pPr>
        <w:pStyle w:val="DGFlietext"/>
      </w:pPr>
      <w:r w:rsidRPr="000C4D31">
        <w:t xml:space="preserve">wurden, sind durch Angaben der Herkunft kenntlich gemacht. Dies gilt auch </w:t>
      </w:r>
      <w:proofErr w:type="spellStart"/>
      <w:r w:rsidRPr="000C4D31">
        <w:t>für</w:t>
      </w:r>
      <w:proofErr w:type="spellEnd"/>
      <w:r w:rsidRPr="000C4D31">
        <w:t xml:space="preserve"> Zeichnungen,</w:t>
      </w:r>
    </w:p>
    <w:p w14:paraId="6B2FB4FE" w14:textId="77777777" w:rsidR="000C4D31" w:rsidRPr="000C4D31" w:rsidRDefault="000C4D31" w:rsidP="000C4D31">
      <w:pPr>
        <w:pStyle w:val="DGFlietext"/>
      </w:pPr>
      <w:r w:rsidRPr="000C4D31">
        <w:t xml:space="preserve">Skizzen, bildliche Darstellungen sowie </w:t>
      </w:r>
      <w:proofErr w:type="spellStart"/>
      <w:r w:rsidRPr="000C4D31">
        <w:t>für</w:t>
      </w:r>
      <w:proofErr w:type="spellEnd"/>
      <w:r w:rsidRPr="000C4D31">
        <w:t xml:space="preserve"> Quellen aus dem Internet.</w:t>
      </w:r>
    </w:p>
    <w:p w14:paraId="203F6D96" w14:textId="77777777" w:rsidR="000C4D31" w:rsidRPr="000C4D31" w:rsidRDefault="000C4D31" w:rsidP="000C4D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5BC9F7" w14:textId="77777777" w:rsidR="000C4D31" w:rsidRPr="000C4D31" w:rsidRDefault="000C4D31" w:rsidP="000C4D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5FE498" w14:textId="77777777" w:rsidR="000C4D31" w:rsidRPr="000C4D31" w:rsidRDefault="000C4D31" w:rsidP="000C4D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4D31">
        <w:rPr>
          <w:rFonts w:cstheme="minorHAnsi"/>
        </w:rPr>
        <w:t>_______________ ___________</w:t>
      </w:r>
    </w:p>
    <w:p w14:paraId="01D16939" w14:textId="77777777" w:rsidR="000C4D31" w:rsidRPr="000C4D31" w:rsidRDefault="000C4D31" w:rsidP="000C4D31">
      <w:pPr>
        <w:rPr>
          <w:rFonts w:cstheme="minorHAnsi"/>
        </w:rPr>
      </w:pPr>
      <w:r w:rsidRPr="000C4D31">
        <w:rPr>
          <w:rFonts w:cstheme="minorHAnsi"/>
        </w:rPr>
        <w:t xml:space="preserve">Unterschrift </w:t>
      </w:r>
      <w:proofErr w:type="gramStart"/>
      <w:r w:rsidRPr="000C4D31">
        <w:rPr>
          <w:rFonts w:cstheme="minorHAnsi"/>
        </w:rPr>
        <w:t xml:space="preserve">Ort,   </w:t>
      </w:r>
      <w:proofErr w:type="gramEnd"/>
      <w:r w:rsidRPr="000C4D31">
        <w:rPr>
          <w:rFonts w:cstheme="minorHAnsi"/>
        </w:rPr>
        <w:t xml:space="preserve">   Datum</w:t>
      </w:r>
    </w:p>
    <w:p w14:paraId="59BE668E" w14:textId="77777777" w:rsidR="000C4D31" w:rsidRDefault="000C4D31" w:rsidP="000C4D31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br w:type="page"/>
      </w:r>
    </w:p>
    <w:p w14:paraId="78712DED" w14:textId="09223885" w:rsidR="000C4D31" w:rsidRDefault="000C4D31" w:rsidP="000C4D31">
      <w:pPr>
        <w:pStyle w:val="berschrift1"/>
      </w:pPr>
      <w:bookmarkStart w:id="1" w:name="_Toc45274426"/>
      <w:r>
        <w:lastRenderedPageBreak/>
        <w:t>Projektidee / - ziel</w:t>
      </w:r>
      <w:bookmarkEnd w:id="1"/>
    </w:p>
    <w:p w14:paraId="28FBD3DC" w14:textId="4DAC6D72" w:rsidR="000C4D31" w:rsidRDefault="000C4D31" w:rsidP="000C4D31">
      <w:pPr>
        <w:pStyle w:val="berschrift2"/>
      </w:pPr>
      <w:bookmarkStart w:id="2" w:name="_Toc45274427"/>
      <w:r>
        <w:t>Idee</w:t>
      </w:r>
      <w:bookmarkEnd w:id="2"/>
    </w:p>
    <w:p w14:paraId="5FFB7503" w14:textId="77777777" w:rsidR="000C4D31" w:rsidRPr="000C4D31" w:rsidRDefault="000C4D31" w:rsidP="000C4D31">
      <w:pPr>
        <w:pStyle w:val="DGFlietext"/>
      </w:pPr>
      <w:r w:rsidRPr="000C4D31">
        <w:t xml:space="preserve">Die Idee zum Projekt entstand beim Lesen meiner </w:t>
      </w:r>
      <w:proofErr w:type="spellStart"/>
      <w:r w:rsidRPr="000C4D31">
        <w:t>Lieblingsplatform</w:t>
      </w:r>
      <w:proofErr w:type="spellEnd"/>
      <w:r w:rsidRPr="000C4D31">
        <w:t xml:space="preserve"> „Heise.de“.</w:t>
      </w:r>
    </w:p>
    <w:p w14:paraId="4CC4E8FA" w14:textId="77777777" w:rsidR="000C4D31" w:rsidRPr="000C4D31" w:rsidRDefault="000C4D31" w:rsidP="000C4D31">
      <w:pPr>
        <w:pStyle w:val="DGFlietext"/>
      </w:pPr>
      <w:r w:rsidRPr="000C4D31">
        <w:t>Neben dem normalen „</w:t>
      </w:r>
      <w:proofErr w:type="spellStart"/>
      <w:r w:rsidRPr="000C4D31">
        <w:t>heise</w:t>
      </w:r>
      <w:proofErr w:type="spellEnd"/>
      <w:r w:rsidRPr="000C4D31">
        <w:t>+“ Abo habe ich auch sämtliche RSS Feeds abonniert.</w:t>
      </w:r>
    </w:p>
    <w:p w14:paraId="392AA672" w14:textId="77777777" w:rsidR="000C4D31" w:rsidRPr="000C4D31" w:rsidRDefault="000C4D31" w:rsidP="000C4D31">
      <w:pPr>
        <w:pStyle w:val="DGFlietext"/>
      </w:pPr>
      <w:r w:rsidRPr="000C4D31">
        <w:t>Dies ist auf Dauer im Browser etwas kompliziert zu managen. Deshalb dachte ich an eine Art</w:t>
      </w:r>
    </w:p>
    <w:p w14:paraId="34404545" w14:textId="77777777" w:rsidR="000C4D31" w:rsidRPr="000C4D31" w:rsidRDefault="000C4D31" w:rsidP="000C4D31">
      <w:pPr>
        <w:pStyle w:val="DGFlietext"/>
      </w:pPr>
      <w:r w:rsidRPr="000C4D31">
        <w:t>„Beitragsmanager“, dabei soll es mir möglich sein eine Liste meiner Lieblings Feeds anzulegen und Beitrage</w:t>
      </w:r>
    </w:p>
    <w:p w14:paraId="20AE4A73" w14:textId="77777777" w:rsidR="000C4D31" w:rsidRPr="000C4D31" w:rsidRDefault="000C4D31" w:rsidP="000C4D31">
      <w:pPr>
        <w:pStyle w:val="DGFlietext"/>
      </w:pPr>
      <w:r w:rsidRPr="000C4D31">
        <w:t>welche mir gefallen zu archivieren.</w:t>
      </w:r>
    </w:p>
    <w:p w14:paraId="596AE435" w14:textId="77777777" w:rsidR="000C4D31" w:rsidRPr="000C4D31" w:rsidRDefault="000C4D31" w:rsidP="000C4D31">
      <w:pPr>
        <w:pStyle w:val="DGFlietext"/>
      </w:pPr>
      <w:r w:rsidRPr="000C4D31">
        <w:t>Das Ziel ist es nun ein Tool zu entwickeln, welches die Beiträge mittels Grafischer Oberfläche anzeigt und</w:t>
      </w:r>
    </w:p>
    <w:p w14:paraId="74C1BB90" w14:textId="77777777" w:rsidR="000C4D31" w:rsidRDefault="000C4D31" w:rsidP="000C4D31">
      <w:pPr>
        <w:pStyle w:val="DGFlietext"/>
      </w:pPr>
      <w:r w:rsidRPr="000C4D31">
        <w:t>die Möglichkeit bietet diese zu archivieren.</w:t>
      </w:r>
    </w:p>
    <w:p w14:paraId="47457C3F" w14:textId="77777777" w:rsidR="000C4D31" w:rsidRDefault="000C4D31" w:rsidP="000C4D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FBC5D52" w14:textId="77777777" w:rsidR="000C4D31" w:rsidRPr="000C4D31" w:rsidRDefault="000C4D31" w:rsidP="000C4D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854E3DD" w14:textId="4FEF9378" w:rsidR="000C4D31" w:rsidRDefault="000C4D31" w:rsidP="000C4D31">
      <w:pPr>
        <w:pStyle w:val="berschrift1"/>
      </w:pPr>
      <w:bookmarkStart w:id="3" w:name="_Toc45274428"/>
      <w:r>
        <w:t>Anforderungsanalyse</w:t>
      </w:r>
      <w:bookmarkEnd w:id="3"/>
    </w:p>
    <w:p w14:paraId="3BB65D4B" w14:textId="3ABC7928" w:rsidR="000C4D31" w:rsidRDefault="000C4D31" w:rsidP="000C4D31">
      <w:pPr>
        <w:pStyle w:val="berschrift2"/>
      </w:pPr>
      <w:bookmarkStart w:id="4" w:name="_Toc45274429"/>
      <w:r>
        <w:t>Grundfunktionalität</w:t>
      </w:r>
      <w:bookmarkEnd w:id="4"/>
    </w:p>
    <w:p w14:paraId="5E25CF13" w14:textId="77777777" w:rsidR="000C4D31" w:rsidRPr="000C4D31" w:rsidRDefault="000C4D31" w:rsidP="000C4D31">
      <w:pPr>
        <w:pStyle w:val="DGFlietext"/>
      </w:pPr>
      <w:r w:rsidRPr="000C4D31">
        <w:t xml:space="preserve">- Eingabemöglichkeit </w:t>
      </w:r>
      <w:proofErr w:type="spellStart"/>
      <w:r w:rsidRPr="000C4D31">
        <w:t>für</w:t>
      </w:r>
      <w:proofErr w:type="spellEnd"/>
      <w:r w:rsidRPr="000C4D31">
        <w:t xml:space="preserve"> die „Feed </w:t>
      </w:r>
      <w:proofErr w:type="spellStart"/>
      <w:r w:rsidRPr="000C4D31">
        <w:t>Url</w:t>
      </w:r>
      <w:proofErr w:type="spellEnd"/>
      <w:r w:rsidRPr="000C4D31">
        <w:t>“</w:t>
      </w:r>
    </w:p>
    <w:p w14:paraId="6B85FB05" w14:textId="77777777" w:rsidR="000C4D31" w:rsidRPr="000C4D31" w:rsidRDefault="000C4D31" w:rsidP="000C4D31">
      <w:pPr>
        <w:pStyle w:val="DGFlietext"/>
      </w:pPr>
      <w:r w:rsidRPr="000C4D31">
        <w:t xml:space="preserve">- Anlegen einer Liste mit den besten </w:t>
      </w:r>
      <w:proofErr w:type="spellStart"/>
      <w:r w:rsidRPr="000C4D31">
        <w:t>Url’s</w:t>
      </w:r>
      <w:proofErr w:type="spellEnd"/>
    </w:p>
    <w:p w14:paraId="0DFBD6F8" w14:textId="77777777" w:rsidR="000C4D31" w:rsidRPr="000C4D31" w:rsidRDefault="000C4D31" w:rsidP="000C4D31">
      <w:pPr>
        <w:pStyle w:val="DGFlietext"/>
      </w:pPr>
      <w:r w:rsidRPr="000C4D31">
        <w:t>- Anzeigen der aktuellen Topics</w:t>
      </w:r>
    </w:p>
    <w:p w14:paraId="1172AE28" w14:textId="77777777" w:rsidR="000C4D31" w:rsidRPr="000C4D31" w:rsidRDefault="000C4D31" w:rsidP="000C4D31">
      <w:pPr>
        <w:pStyle w:val="DGFlietext"/>
      </w:pPr>
      <w:r w:rsidRPr="000C4D31">
        <w:t>- Anzeigen des Inhalts der jeweiligen Topics</w:t>
      </w:r>
    </w:p>
    <w:p w14:paraId="65D01164" w14:textId="31BA0D21" w:rsidR="000C4D31" w:rsidRDefault="000C4D31" w:rsidP="000C4D31">
      <w:pPr>
        <w:pStyle w:val="berschrift2"/>
      </w:pPr>
      <w:bookmarkStart w:id="5" w:name="_Toc45274430"/>
      <w:proofErr w:type="spellStart"/>
      <w:r>
        <w:t>Wünschenswerte</w:t>
      </w:r>
      <w:proofErr w:type="spellEnd"/>
      <w:r>
        <w:t xml:space="preserve"> Features</w:t>
      </w:r>
      <w:bookmarkEnd w:id="5"/>
    </w:p>
    <w:p w14:paraId="7A3807CF" w14:textId="77777777" w:rsidR="000C4D31" w:rsidRPr="000C4D31" w:rsidRDefault="000C4D31" w:rsidP="000C4D31">
      <w:pPr>
        <w:pStyle w:val="DGFlietext"/>
      </w:pPr>
      <w:r w:rsidRPr="000C4D31">
        <w:t>- Möglichkeit zum Drucken der Lieblingsbeiträge</w:t>
      </w:r>
    </w:p>
    <w:p w14:paraId="52909246" w14:textId="77777777" w:rsidR="000C4D31" w:rsidRPr="000C4D31" w:rsidRDefault="000C4D31" w:rsidP="000C4D31">
      <w:pPr>
        <w:pStyle w:val="DGFlietext"/>
      </w:pPr>
      <w:r w:rsidRPr="000C4D31">
        <w:t>- Möglichkeit zum Bewerten der Lieblingstopics</w:t>
      </w:r>
    </w:p>
    <w:p w14:paraId="0F486DDC" w14:textId="77777777" w:rsidR="000C4D31" w:rsidRPr="000C4D31" w:rsidRDefault="000C4D31" w:rsidP="000C4D31">
      <w:pPr>
        <w:pStyle w:val="DGFlietext"/>
      </w:pPr>
      <w:r w:rsidRPr="000C4D31">
        <w:t>- Möglichkeit deine Lieblingsbeiträge mit Tags zu versehen</w:t>
      </w:r>
    </w:p>
    <w:p w14:paraId="68AB5002" w14:textId="2204FBCD" w:rsidR="000C4D31" w:rsidRDefault="000C4D31" w:rsidP="000C4D31">
      <w:pPr>
        <w:pStyle w:val="DGFlietext"/>
      </w:pPr>
      <w:r w:rsidRPr="000C4D31">
        <w:t>- Beiträge nach Tags filtern</w:t>
      </w:r>
    </w:p>
    <w:p w14:paraId="23079724" w14:textId="77777777" w:rsidR="000805F7" w:rsidRPr="000C4D31" w:rsidRDefault="000805F7" w:rsidP="000805F7">
      <w:pPr>
        <w:pStyle w:val="DGFlietext"/>
      </w:pPr>
      <w:r w:rsidRPr="000C4D31">
        <w:t>- Möglichkeit zur Archivierung der Lieblingstopics</w:t>
      </w:r>
    </w:p>
    <w:p w14:paraId="343CA597" w14:textId="77777777" w:rsidR="000805F7" w:rsidRDefault="000805F7" w:rsidP="000C4D31">
      <w:pPr>
        <w:pStyle w:val="DGFlietext"/>
      </w:pPr>
    </w:p>
    <w:p w14:paraId="0F295AAF" w14:textId="77777777" w:rsidR="000C4D31" w:rsidRDefault="000C4D31" w:rsidP="000C4D31">
      <w:pPr>
        <w:pStyle w:val="DGFlietext"/>
      </w:pPr>
      <w:r>
        <w:br w:type="page"/>
      </w:r>
    </w:p>
    <w:p w14:paraId="4088AC03" w14:textId="549044BC" w:rsidR="000C4D31" w:rsidRDefault="00E67E2E" w:rsidP="00E67E2E">
      <w:pPr>
        <w:pStyle w:val="berschrift1"/>
      </w:pPr>
      <w:bookmarkStart w:id="6" w:name="_Toc45274431"/>
      <w:r>
        <w:lastRenderedPageBreak/>
        <w:t>Projektverlauf</w:t>
      </w:r>
      <w:bookmarkEnd w:id="6"/>
    </w:p>
    <w:p w14:paraId="6F37B312" w14:textId="01BE827E" w:rsidR="003F16F3" w:rsidRPr="003F16F3" w:rsidRDefault="003F16F3" w:rsidP="003F16F3">
      <w:pPr>
        <w:pStyle w:val="berschrift2"/>
      </w:pPr>
      <w:bookmarkStart w:id="7" w:name="_Toc45274432"/>
      <w:r>
        <w:t>Timeline</w:t>
      </w:r>
      <w:bookmarkEnd w:id="7"/>
    </w:p>
    <w:p w14:paraId="1FE601D9" w14:textId="6B1618B9" w:rsidR="00E67E2E" w:rsidRDefault="00E67E2E" w:rsidP="00E67E2E">
      <w:pPr>
        <w:pStyle w:val="berschrift4"/>
      </w:pPr>
      <w:r>
        <w:t>02. Juni 2020</w:t>
      </w:r>
    </w:p>
    <w:p w14:paraId="7DDB8468" w14:textId="1295224C" w:rsidR="00E67E2E" w:rsidRDefault="00E67E2E" w:rsidP="00E67E2E">
      <w:pPr>
        <w:pStyle w:val="DGFlietext"/>
      </w:pPr>
      <w:r>
        <w:t xml:space="preserve">- </w:t>
      </w:r>
      <w:r>
        <w:t>Vorstellung der Projektidee anhand eines Pflichtenheftes</w:t>
      </w:r>
    </w:p>
    <w:p w14:paraId="032BD39F" w14:textId="250F8696" w:rsidR="00E67E2E" w:rsidRDefault="00E67E2E" w:rsidP="00E67E2E">
      <w:pPr>
        <w:pStyle w:val="DGFlietext"/>
      </w:pPr>
      <w:r>
        <w:t>- Informationssammlung zu Bibliotheken / Umsetzungsmöglichkeiten</w:t>
      </w:r>
    </w:p>
    <w:p w14:paraId="28ABC1CC" w14:textId="3DFB4221" w:rsidR="00E67E2E" w:rsidRDefault="00E67E2E" w:rsidP="00E67E2E">
      <w:pPr>
        <w:pStyle w:val="berschrift4"/>
      </w:pPr>
      <w:r>
        <w:t>10. JUNI 2020</w:t>
      </w:r>
    </w:p>
    <w:p w14:paraId="782DE637" w14:textId="77777777" w:rsidR="00E67E2E" w:rsidRDefault="00E67E2E" w:rsidP="003F16F3">
      <w:pPr>
        <w:pStyle w:val="DGFlietext"/>
      </w:pPr>
      <w:r>
        <w:t xml:space="preserve">- </w:t>
      </w:r>
      <w:r>
        <w:t xml:space="preserve">Klassenstruktur planen und Erstellen des </w:t>
      </w:r>
      <w:proofErr w:type="spellStart"/>
      <w:r>
        <w:t>Grundgerüstes</w:t>
      </w:r>
      <w:proofErr w:type="spellEnd"/>
      <w:r>
        <w:t xml:space="preserve"> des Projektes </w:t>
      </w:r>
    </w:p>
    <w:p w14:paraId="686ECC91" w14:textId="77777777" w:rsidR="00E67E2E" w:rsidRDefault="00E67E2E" w:rsidP="003F16F3">
      <w:pPr>
        <w:pStyle w:val="DGFlietext"/>
      </w:pPr>
      <w:r>
        <w:t xml:space="preserve">- </w:t>
      </w:r>
      <w:r>
        <w:t>Beginn mit Erstellung der GUI („</w:t>
      </w:r>
      <w:proofErr w:type="spellStart"/>
      <w:r>
        <w:t>MainWindow</w:t>
      </w:r>
      <w:proofErr w:type="spellEnd"/>
      <w:r>
        <w:t xml:space="preserve">“) </w:t>
      </w:r>
    </w:p>
    <w:p w14:paraId="511BE047" w14:textId="170AEC06" w:rsidR="00E67E2E" w:rsidRDefault="00E67E2E" w:rsidP="003F16F3">
      <w:pPr>
        <w:pStyle w:val="DGFlietext"/>
      </w:pPr>
      <w:r>
        <w:t>- I</w:t>
      </w:r>
      <w:r>
        <w:t xml:space="preserve">mport des </w:t>
      </w:r>
      <w:r>
        <w:t>der Bibliothek „</w:t>
      </w:r>
      <w:proofErr w:type="spellStart"/>
      <w:r>
        <w:t>FeedReader</w:t>
      </w:r>
      <w:proofErr w:type="spellEnd"/>
      <w:r>
        <w:t>“</w:t>
      </w:r>
      <w:r>
        <w:t xml:space="preserve"> und Einbindung in die Anwendung</w:t>
      </w:r>
    </w:p>
    <w:p w14:paraId="190D4EC4" w14:textId="187BA0A7" w:rsidR="003F16F3" w:rsidRDefault="003F16F3" w:rsidP="003F16F3">
      <w:pPr>
        <w:pStyle w:val="berschrift4"/>
      </w:pPr>
      <w:r>
        <w:t>24. Juni 2020</w:t>
      </w:r>
    </w:p>
    <w:p w14:paraId="2EA62C21" w14:textId="28098E73" w:rsidR="003F16F3" w:rsidRDefault="003F16F3" w:rsidP="003F16F3">
      <w:pPr>
        <w:pStyle w:val="DGFlietext"/>
      </w:pPr>
      <w:r>
        <w:t xml:space="preserve">- </w:t>
      </w:r>
      <w:r>
        <w:t>Implementierung der Klasse „</w:t>
      </w:r>
      <w:proofErr w:type="spellStart"/>
      <w:r>
        <w:t>FeedContent</w:t>
      </w:r>
      <w:proofErr w:type="spellEnd"/>
      <w:r>
        <w:t>“</w:t>
      </w:r>
    </w:p>
    <w:p w14:paraId="37F7B3F9" w14:textId="57D7C87D" w:rsidR="003F16F3" w:rsidRDefault="003F16F3" w:rsidP="003F16F3">
      <w:pPr>
        <w:pStyle w:val="DGFlietext"/>
      </w:pPr>
      <w:r>
        <w:t xml:space="preserve">- </w:t>
      </w:r>
      <w:r>
        <w:t xml:space="preserve">Erstellen der Events in der GUI </w:t>
      </w:r>
    </w:p>
    <w:p w14:paraId="34C02F76" w14:textId="66D012B7" w:rsidR="003F16F3" w:rsidRDefault="003F16F3" w:rsidP="003F16F3">
      <w:pPr>
        <w:pStyle w:val="DGFlietext"/>
      </w:pPr>
      <w:r>
        <w:t xml:space="preserve">- </w:t>
      </w:r>
      <w:r>
        <w:t xml:space="preserve">Erstellen der </w:t>
      </w:r>
      <w:r>
        <w:t>Methoden</w:t>
      </w:r>
    </w:p>
    <w:p w14:paraId="576AE12D" w14:textId="35F89889" w:rsidR="003F16F3" w:rsidRDefault="003F16F3" w:rsidP="003F16F3">
      <w:pPr>
        <w:pStyle w:val="berschrift4"/>
      </w:pPr>
      <w:r>
        <w:t>08. Juli 2020</w:t>
      </w:r>
    </w:p>
    <w:p w14:paraId="1D009364" w14:textId="13CE0689" w:rsidR="003F16F3" w:rsidRDefault="003F16F3" w:rsidP="003F16F3">
      <w:pPr>
        <w:pStyle w:val="DGFlietext"/>
      </w:pPr>
      <w:r>
        <w:t>- Dokumentation erstellen</w:t>
      </w:r>
    </w:p>
    <w:p w14:paraId="61DD66FF" w14:textId="04D19124" w:rsidR="001F1087" w:rsidRDefault="001F1087" w:rsidP="003F16F3">
      <w:pPr>
        <w:pStyle w:val="DGFlietext"/>
      </w:pPr>
      <w:r>
        <w:t xml:space="preserve">-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erstellt</w:t>
      </w:r>
    </w:p>
    <w:p w14:paraId="76B9C5DA" w14:textId="6912E491" w:rsidR="001F1087" w:rsidRDefault="001F1087" w:rsidP="003F16F3">
      <w:pPr>
        <w:pStyle w:val="DGFlietext"/>
      </w:pPr>
      <w:r>
        <w:t>- Initial Commit</w:t>
      </w:r>
    </w:p>
    <w:p w14:paraId="14D76B37" w14:textId="4355D37A" w:rsidR="001F1087" w:rsidRDefault="001F1087" w:rsidP="003F16F3">
      <w:pPr>
        <w:pStyle w:val="DGFlietext"/>
      </w:pPr>
      <w:r>
        <w:t>- Erstellen der Readme.md</w:t>
      </w:r>
    </w:p>
    <w:p w14:paraId="5D1C2041" w14:textId="0A742354" w:rsidR="003F16F3" w:rsidRDefault="003F16F3" w:rsidP="003F16F3">
      <w:pPr>
        <w:pStyle w:val="berschrift4"/>
      </w:pPr>
      <w:r>
        <w:t>10. Juli 2020</w:t>
      </w:r>
    </w:p>
    <w:p w14:paraId="247C15F9" w14:textId="4E9EC736" w:rsidR="003F16F3" w:rsidRDefault="003F16F3" w:rsidP="003F16F3">
      <w:pPr>
        <w:pStyle w:val="DGFlietext"/>
      </w:pPr>
      <w:r>
        <w:t>- Projekt überarbeiten für Abgabe vorbereiten</w:t>
      </w:r>
    </w:p>
    <w:p w14:paraId="3C4D3EEE" w14:textId="2EBEBC48" w:rsidR="001F1087" w:rsidRDefault="001F1087" w:rsidP="003F16F3">
      <w:pPr>
        <w:pStyle w:val="DGFlietext"/>
      </w:pPr>
      <w:r>
        <w:t>- Letzter Commit in den Master</w:t>
      </w:r>
    </w:p>
    <w:p w14:paraId="0663296D" w14:textId="2538FF75" w:rsidR="003F16F3" w:rsidRDefault="003F16F3" w:rsidP="003F16F3">
      <w:pPr>
        <w:pStyle w:val="DGFlietext"/>
      </w:pPr>
      <w:r>
        <w:br w:type="page"/>
      </w:r>
    </w:p>
    <w:p w14:paraId="6A48737D" w14:textId="197F8E2A" w:rsidR="00654FA0" w:rsidRDefault="00654FA0" w:rsidP="00654FA0">
      <w:pPr>
        <w:pStyle w:val="berschrift1"/>
      </w:pPr>
      <w:bookmarkStart w:id="8" w:name="_Toc45274433"/>
      <w:r>
        <w:lastRenderedPageBreak/>
        <w:t>Dokumentation</w:t>
      </w:r>
      <w:bookmarkEnd w:id="8"/>
    </w:p>
    <w:p w14:paraId="002B864C" w14:textId="64989CD6" w:rsidR="003F16F3" w:rsidRPr="003F16F3" w:rsidRDefault="003F16F3" w:rsidP="003F16F3">
      <w:pPr>
        <w:pStyle w:val="berschrift2"/>
      </w:pPr>
      <w:bookmarkStart w:id="9" w:name="_Toc45274434"/>
      <w:r>
        <w:t>Implementierung</w:t>
      </w:r>
      <w:bookmarkEnd w:id="9"/>
    </w:p>
    <w:p w14:paraId="3A38E176" w14:textId="69CA9369" w:rsidR="001F1087" w:rsidRDefault="003F16F3" w:rsidP="003F16F3">
      <w:pPr>
        <w:pStyle w:val="DGFlietext"/>
        <w:rPr>
          <w:lang w:eastAsia="de-DE"/>
        </w:rPr>
      </w:pPr>
      <w:r w:rsidRPr="003F16F3">
        <w:rPr>
          <w:lang w:eastAsia="de-DE"/>
        </w:rPr>
        <w:t xml:space="preserve">Die Implementierung habe ich mit dem Designen und Erstellen meines Hauptfensters begonnen, </w:t>
      </w:r>
      <w:r w:rsidR="006C2A56">
        <w:rPr>
          <w:lang w:eastAsia="de-DE"/>
        </w:rPr>
        <w:t xml:space="preserve">so habe ich ein Gefühl bekommen wie die Ausgangssituation </w:t>
      </w:r>
      <w:r w:rsidR="001F1087">
        <w:rPr>
          <w:lang w:eastAsia="de-DE"/>
        </w:rPr>
        <w:t>aussehen soll</w:t>
      </w:r>
      <w:r w:rsidR="006C2A56">
        <w:rPr>
          <w:lang w:eastAsia="de-DE"/>
        </w:rPr>
        <w:t xml:space="preserve"> und wusste welche Events &amp; Methoden ich </w:t>
      </w:r>
      <w:r w:rsidR="001F1087">
        <w:rPr>
          <w:lang w:eastAsia="de-DE"/>
        </w:rPr>
        <w:t>benötige,</w:t>
      </w:r>
      <w:r w:rsidR="006C2A56">
        <w:rPr>
          <w:lang w:eastAsia="de-DE"/>
        </w:rPr>
        <w:t xml:space="preserve"> um </w:t>
      </w:r>
      <w:r w:rsidR="001F1087">
        <w:rPr>
          <w:lang w:eastAsia="de-DE"/>
        </w:rPr>
        <w:t>dies umzusetzen.</w:t>
      </w:r>
      <w:r w:rsidRPr="003F16F3">
        <w:rPr>
          <w:lang w:eastAsia="de-DE"/>
        </w:rPr>
        <w:t xml:space="preserve"> Daraufhin folgte die Implementierung des </w:t>
      </w:r>
      <w:r w:rsidR="001F1087">
        <w:rPr>
          <w:lang w:eastAsia="de-DE"/>
        </w:rPr>
        <w:t>der Bibliothek</w:t>
      </w:r>
      <w:r w:rsidRPr="003F16F3">
        <w:rPr>
          <w:lang w:eastAsia="de-DE"/>
        </w:rPr>
        <w:t xml:space="preserve"> </w:t>
      </w:r>
      <w:r w:rsidR="001F1087">
        <w:rPr>
          <w:lang w:eastAsia="de-DE"/>
        </w:rPr>
        <w:t>„</w:t>
      </w:r>
      <w:proofErr w:type="spellStart"/>
      <w:r w:rsidR="001F1087">
        <w:rPr>
          <w:lang w:eastAsia="de-DE"/>
        </w:rPr>
        <w:t>FeedReader</w:t>
      </w:r>
      <w:proofErr w:type="spellEnd"/>
      <w:r w:rsidR="001F1087">
        <w:rPr>
          <w:lang w:eastAsia="de-DE"/>
        </w:rPr>
        <w:t xml:space="preserve">“ </w:t>
      </w:r>
      <w:r w:rsidRPr="003F16F3">
        <w:rPr>
          <w:lang w:eastAsia="de-DE"/>
        </w:rPr>
        <w:t xml:space="preserve">und weiter die Implementierung der </w:t>
      </w:r>
      <w:r w:rsidR="001F1087" w:rsidRPr="003F16F3">
        <w:rPr>
          <w:lang w:eastAsia="de-DE"/>
        </w:rPr>
        <w:t>Logik,</w:t>
      </w:r>
      <w:r w:rsidRPr="003F16F3">
        <w:rPr>
          <w:lang w:eastAsia="de-DE"/>
        </w:rPr>
        <w:t xml:space="preserve"> um die </w:t>
      </w:r>
      <w:r w:rsidR="001F1087" w:rsidRPr="003F16F3">
        <w:rPr>
          <w:lang w:eastAsia="de-DE"/>
        </w:rPr>
        <w:t>Funktionalität</w:t>
      </w:r>
      <w:r w:rsidRPr="003F16F3">
        <w:rPr>
          <w:lang w:eastAsia="de-DE"/>
        </w:rPr>
        <w:t xml:space="preserve"> der Anwendung bereitstellen zu </w:t>
      </w:r>
      <w:r w:rsidR="001F1087" w:rsidRPr="003F16F3">
        <w:rPr>
          <w:lang w:eastAsia="de-DE"/>
        </w:rPr>
        <w:t>können</w:t>
      </w:r>
      <w:r w:rsidRPr="003F16F3">
        <w:rPr>
          <w:lang w:eastAsia="de-DE"/>
        </w:rPr>
        <w:t>.</w:t>
      </w:r>
      <w:r w:rsidR="001F1087">
        <w:rPr>
          <w:lang w:eastAsia="de-DE"/>
        </w:rPr>
        <w:t xml:space="preserve"> Die Klassenbibliothek wurde über den </w:t>
      </w:r>
      <w:proofErr w:type="spellStart"/>
      <w:r w:rsidR="001F1087">
        <w:rPr>
          <w:lang w:eastAsia="de-DE"/>
        </w:rPr>
        <w:t>NuGet</w:t>
      </w:r>
      <w:proofErr w:type="spellEnd"/>
      <w:r w:rsidR="001F1087">
        <w:rPr>
          <w:lang w:eastAsia="de-DE"/>
        </w:rPr>
        <w:t xml:space="preserve"> Packet Manager installiert.</w:t>
      </w:r>
      <w:r w:rsidRPr="003F16F3">
        <w:rPr>
          <w:lang w:eastAsia="de-DE"/>
        </w:rPr>
        <w:t xml:space="preserve"> Zuletzt kann dann die </w:t>
      </w:r>
      <w:r w:rsidR="001F1087" w:rsidRPr="003F16F3">
        <w:rPr>
          <w:lang w:eastAsia="de-DE"/>
        </w:rPr>
        <w:t>Verknüpfung</w:t>
      </w:r>
      <w:r w:rsidRPr="003F16F3">
        <w:rPr>
          <w:lang w:eastAsia="de-DE"/>
        </w:rPr>
        <w:t xml:space="preserve"> der GUI und der Logik anhand von Eventhandlern</w:t>
      </w:r>
      <w:r w:rsidR="001F1087">
        <w:rPr>
          <w:lang w:eastAsia="de-DE"/>
        </w:rPr>
        <w:t>.</w:t>
      </w:r>
      <w:r w:rsidRPr="003F16F3">
        <w:rPr>
          <w:lang w:eastAsia="de-DE"/>
        </w:rPr>
        <w:t xml:space="preserve"> </w:t>
      </w:r>
    </w:p>
    <w:p w14:paraId="59CEDBB7" w14:textId="4B21096F" w:rsidR="003F16F3" w:rsidRDefault="001F1087" w:rsidP="001F1087">
      <w:pPr>
        <w:pStyle w:val="berschrift2"/>
        <w:rPr>
          <w:lang w:eastAsia="de-DE"/>
        </w:rPr>
      </w:pPr>
      <w:bookmarkStart w:id="10" w:name="_Toc45274435"/>
      <w:r>
        <w:rPr>
          <w:lang w:eastAsia="de-DE"/>
        </w:rPr>
        <w:t>Klassendiagramm</w:t>
      </w:r>
      <w:bookmarkEnd w:id="10"/>
    </w:p>
    <w:p w14:paraId="4D73C97B" w14:textId="559F0512" w:rsidR="001F1087" w:rsidRPr="001F1087" w:rsidRDefault="001F1087" w:rsidP="001F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F1087">
        <w:rPr>
          <w:rFonts w:ascii="CIDFont+F2" w:eastAsia="Times New Roman" w:hAnsi="CIDFont+F2" w:cs="Times New Roman"/>
          <w:lang w:eastAsia="de-DE"/>
        </w:rPr>
        <w:t xml:space="preserve">Das Programm setzt sich aus </w:t>
      </w:r>
      <w:r>
        <w:rPr>
          <w:rFonts w:ascii="CIDFont+F2" w:eastAsia="Times New Roman" w:hAnsi="CIDFont+F2" w:cs="Times New Roman"/>
          <w:lang w:eastAsia="de-DE"/>
        </w:rPr>
        <w:t>einer</w:t>
      </w:r>
      <w:r w:rsidRPr="001F1087">
        <w:rPr>
          <w:rFonts w:ascii="CIDFont+F2" w:eastAsia="Times New Roman" w:hAnsi="CIDFont+F2" w:cs="Times New Roman"/>
          <w:lang w:eastAsia="de-DE"/>
        </w:rPr>
        <w:t xml:space="preserve"> Klasse zusammen, welche die Logik bilde</w:t>
      </w:r>
      <w:r>
        <w:rPr>
          <w:rFonts w:ascii="CIDFont+F2" w:eastAsia="Times New Roman" w:hAnsi="CIDFont+F2" w:cs="Times New Roman"/>
          <w:lang w:eastAsia="de-DE"/>
        </w:rPr>
        <w:t>t</w:t>
      </w:r>
      <w:r w:rsidRPr="001F1087">
        <w:rPr>
          <w:rFonts w:ascii="CIDFont+F2" w:eastAsia="Times New Roman" w:hAnsi="CIDFont+F2" w:cs="Times New Roman"/>
          <w:lang w:eastAsia="de-DE"/>
        </w:rPr>
        <w:t xml:space="preserve"> und </w:t>
      </w:r>
      <w:r>
        <w:rPr>
          <w:rFonts w:ascii="CIDFont+F2" w:eastAsia="Times New Roman" w:hAnsi="CIDFont+F2" w:cs="Times New Roman"/>
          <w:lang w:eastAsia="de-DE"/>
        </w:rPr>
        <w:t>einem Fenster für die Oberfläche.</w:t>
      </w:r>
    </w:p>
    <w:p w14:paraId="7E2E98C2" w14:textId="77777777" w:rsidR="00654FA0" w:rsidRDefault="001F1087" w:rsidP="001F1087">
      <w:pPr>
        <w:pStyle w:val="DGFlietext"/>
      </w:pPr>
      <w:r>
        <w:rPr>
          <w:noProof/>
        </w:rPr>
        <w:drawing>
          <wp:inline distT="0" distB="0" distL="0" distR="0" wp14:anchorId="70627E48" wp14:editId="7692D49A">
            <wp:extent cx="2844800" cy="4256955"/>
            <wp:effectExtent l="0" t="0" r="0" b="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ndiagram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30" cy="426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9D80" w14:textId="79F319B8" w:rsidR="00E67E2E" w:rsidRDefault="001F1087" w:rsidP="001F1087">
      <w:pPr>
        <w:pStyle w:val="DGFlietext"/>
      </w:pPr>
      <w:r>
        <w:t xml:space="preserve">Erstellt mit </w:t>
      </w:r>
      <w:proofErr w:type="spellStart"/>
      <w:r>
        <w:t>VisualStudio</w:t>
      </w:r>
      <w:proofErr w:type="spellEnd"/>
      <w:r>
        <w:t xml:space="preserve"> 2019 – Klassen Designer</w:t>
      </w:r>
    </w:p>
    <w:p w14:paraId="42F5D8DD" w14:textId="0644ADA2" w:rsidR="001F1087" w:rsidRDefault="001F1087" w:rsidP="001F1087">
      <w:pPr>
        <w:pStyle w:val="DGFlietext"/>
      </w:pPr>
      <w:r>
        <w:br w:type="page"/>
      </w:r>
    </w:p>
    <w:p w14:paraId="291830AC" w14:textId="1170A024" w:rsidR="001F1087" w:rsidRPr="001F1087" w:rsidRDefault="002450DE" w:rsidP="001F1087">
      <w:pPr>
        <w:pStyle w:val="berschrift2"/>
        <w:rPr>
          <w:rFonts w:ascii="Times New Roman" w:eastAsia="Times New Roman" w:hAnsi="Times New Roman"/>
          <w:sz w:val="24"/>
          <w:szCs w:val="24"/>
          <w:lang w:eastAsia="de-DE"/>
        </w:rPr>
      </w:pPr>
      <w:bookmarkStart w:id="11" w:name="_Toc45274436"/>
      <w:r>
        <w:rPr>
          <w:rFonts w:eastAsia="Times New Roman"/>
          <w:lang w:eastAsia="de-DE"/>
        </w:rPr>
        <w:lastRenderedPageBreak/>
        <w:t xml:space="preserve">Relevante </w:t>
      </w:r>
      <w:r w:rsidR="001F1087" w:rsidRPr="001F1087">
        <w:rPr>
          <w:rFonts w:eastAsia="Times New Roman"/>
          <w:lang w:eastAsia="de-DE"/>
        </w:rPr>
        <w:t>Klassen</w:t>
      </w:r>
      <w:bookmarkEnd w:id="11"/>
      <w:r w:rsidR="001F1087" w:rsidRPr="001F1087">
        <w:rPr>
          <w:rFonts w:eastAsia="Times New Roman"/>
          <w:lang w:eastAsia="de-DE"/>
        </w:rPr>
        <w:t xml:space="preserve"> </w:t>
      </w:r>
    </w:p>
    <w:p w14:paraId="2FD507E6" w14:textId="1E80F92C" w:rsidR="001F1087" w:rsidRPr="00654FA0" w:rsidRDefault="001F1087" w:rsidP="00654FA0">
      <w:pPr>
        <w:pStyle w:val="DGFlietext"/>
        <w:rPr>
          <w:b/>
          <w:bCs/>
          <w:lang w:eastAsia="de-DE"/>
        </w:rPr>
      </w:pPr>
      <w:r w:rsidRPr="00654FA0">
        <w:rPr>
          <w:b/>
          <w:bCs/>
          <w:lang w:eastAsia="de-DE"/>
        </w:rPr>
        <w:t>„</w:t>
      </w:r>
      <w:proofErr w:type="spellStart"/>
      <w:r w:rsidRPr="00654FA0">
        <w:rPr>
          <w:b/>
          <w:bCs/>
          <w:lang w:eastAsia="de-DE"/>
        </w:rPr>
        <w:t>FeedContent</w:t>
      </w:r>
      <w:proofErr w:type="spellEnd"/>
      <w:r w:rsidRPr="00654FA0">
        <w:rPr>
          <w:b/>
          <w:bCs/>
          <w:lang w:eastAsia="de-DE"/>
        </w:rPr>
        <w:t>“</w:t>
      </w:r>
    </w:p>
    <w:p w14:paraId="76837BB1" w14:textId="2D2D1E20" w:rsidR="00654FA0" w:rsidRPr="00654FA0" w:rsidRDefault="001F1087" w:rsidP="00654FA0">
      <w:pPr>
        <w:pStyle w:val="DGFlietext"/>
        <w:rPr>
          <w:lang w:eastAsia="de-DE"/>
        </w:rPr>
      </w:pPr>
      <w:r w:rsidRPr="001F1087">
        <w:rPr>
          <w:lang w:eastAsia="de-DE"/>
        </w:rPr>
        <w:t xml:space="preserve">Besitzt die </w:t>
      </w:r>
      <w:r>
        <w:rPr>
          <w:lang w:eastAsia="de-DE"/>
        </w:rPr>
        <w:t>Methode “</w:t>
      </w:r>
      <w:proofErr w:type="spellStart"/>
      <w:r>
        <w:rPr>
          <w:lang w:eastAsia="de-DE"/>
        </w:rPr>
        <w:t>fillFeed</w:t>
      </w:r>
      <w:proofErr w:type="spellEnd"/>
      <w:r>
        <w:rPr>
          <w:lang w:eastAsia="de-DE"/>
        </w:rPr>
        <w:t>“ welche mit der Klassenbibliothek „</w:t>
      </w:r>
      <w:proofErr w:type="spellStart"/>
      <w:r>
        <w:rPr>
          <w:lang w:eastAsia="de-DE"/>
        </w:rPr>
        <w:t>FeedReader</w:t>
      </w:r>
      <w:proofErr w:type="spellEnd"/>
      <w:r>
        <w:rPr>
          <w:lang w:eastAsia="de-DE"/>
        </w:rPr>
        <w:t>“ die Informationen der XML Datei zieht.</w:t>
      </w:r>
    </w:p>
    <w:p w14:paraId="6BA26022" w14:textId="77777777" w:rsidR="00654FA0" w:rsidRDefault="001F1087" w:rsidP="00654FA0">
      <w:pPr>
        <w:pStyle w:val="DGFlietext"/>
      </w:pPr>
      <w:r w:rsidRPr="00654FA0">
        <w:rPr>
          <w:b/>
          <w:bCs/>
        </w:rPr>
        <w:t>„</w:t>
      </w:r>
      <w:r w:rsidRPr="00654FA0">
        <w:rPr>
          <w:b/>
          <w:bCs/>
        </w:rPr>
        <w:t>Form1</w:t>
      </w:r>
      <w:r w:rsidRPr="00654FA0">
        <w:rPr>
          <w:b/>
          <w:bCs/>
        </w:rPr>
        <w:t>“</w:t>
      </w:r>
    </w:p>
    <w:p w14:paraId="50CAE059" w14:textId="2FD7248F" w:rsidR="002450DE" w:rsidRPr="00654FA0" w:rsidRDefault="001F1087" w:rsidP="00654FA0">
      <w:pPr>
        <w:pStyle w:val="DGFlietext"/>
      </w:pPr>
      <w:r w:rsidRPr="00654FA0">
        <w:t xml:space="preserve">Hier </w:t>
      </w:r>
      <w:r w:rsidR="002450DE" w:rsidRPr="00654FA0">
        <w:t>ist das Design / Events integriert</w:t>
      </w:r>
    </w:p>
    <w:p w14:paraId="284E0A75" w14:textId="62D57063" w:rsidR="001F1087" w:rsidRDefault="001F1087" w:rsidP="00654FA0">
      <w:pPr>
        <w:pStyle w:val="DGFlietext"/>
      </w:pPr>
      <w:r w:rsidRPr="00654FA0">
        <w:t xml:space="preserve">Die kompletten Funktionen werden auf der GUI reflektiert. </w:t>
      </w:r>
    </w:p>
    <w:p w14:paraId="31455F35" w14:textId="49D1B2FE" w:rsidR="00654FA0" w:rsidRDefault="00654FA0" w:rsidP="00654FA0">
      <w:pPr>
        <w:pStyle w:val="berschrift2"/>
      </w:pPr>
      <w:bookmarkStart w:id="12" w:name="_Toc45274437"/>
      <w:r>
        <w:t>Versionsverwaltung</w:t>
      </w:r>
      <w:bookmarkEnd w:id="12"/>
    </w:p>
    <w:p w14:paraId="1EB435B6" w14:textId="63150BB9" w:rsidR="00654FA0" w:rsidRDefault="00654FA0" w:rsidP="00654FA0">
      <w:pPr>
        <w:pStyle w:val="DGFlietext"/>
        <w:rPr>
          <w:shd w:val="clear" w:color="auto" w:fill="FFFFFF"/>
          <w:lang w:eastAsia="de-DE"/>
        </w:rPr>
      </w:pPr>
      <w:proofErr w:type="spellStart"/>
      <w:r w:rsidRPr="00654FA0">
        <w:rPr>
          <w:shd w:val="clear" w:color="auto" w:fill="FFFFFF"/>
          <w:lang w:eastAsia="de-DE"/>
        </w:rPr>
        <w:t>GitHub</w:t>
      </w:r>
      <w:proofErr w:type="spellEnd"/>
      <w:r w:rsidRPr="00654FA0">
        <w:rPr>
          <w:shd w:val="clear" w:color="auto" w:fill="FFFFFF"/>
          <w:lang w:eastAsia="de-DE"/>
        </w:rPr>
        <w:t xml:space="preserve"> ist ein netzbasierter Dienst zur Versionsverwaltung für Software-Entwicklungsprojekte.</w:t>
      </w:r>
      <w:r>
        <w:rPr>
          <w:shd w:val="clear" w:color="auto" w:fill="FFFFFF"/>
          <w:lang w:eastAsia="de-DE"/>
        </w:rPr>
        <w:t xml:space="preserve"> Dieser Dienst wurde genutzt um das Projekt sauber zu Verwalten und um einen Verlust des Projekts vorzubeugen. Ebenfalls kann somit jederzeit einfach</w:t>
      </w:r>
      <w:r w:rsidR="0017693B">
        <w:rPr>
          <w:shd w:val="clear" w:color="auto" w:fill="FFFFFF"/>
          <w:lang w:eastAsia="de-DE"/>
        </w:rPr>
        <w:t>.</w:t>
      </w:r>
    </w:p>
    <w:p w14:paraId="35AF86F7" w14:textId="7BEC2889" w:rsidR="00654FA0" w:rsidRDefault="00654FA0" w:rsidP="00654FA0">
      <w:pPr>
        <w:pStyle w:val="DGFlietext"/>
        <w:rPr>
          <w:shd w:val="clear" w:color="auto" w:fill="FFFFFF"/>
          <w:lang w:eastAsia="de-DE"/>
        </w:rPr>
      </w:pPr>
      <w:r>
        <w:rPr>
          <w:shd w:val="clear" w:color="auto" w:fill="FFFFFF"/>
          <w:lang w:eastAsia="de-DE"/>
        </w:rPr>
        <w:t xml:space="preserve">Gefunden wird das Projekt unter: </w:t>
      </w:r>
      <w:hyperlink r:id="rId13" w:history="1">
        <w:r w:rsidRPr="004B2D00">
          <w:rPr>
            <w:rStyle w:val="Hyperlink"/>
            <w:rFonts w:asciiTheme="minorHAnsi" w:hAnsiTheme="minorHAnsi"/>
            <w:shd w:val="clear" w:color="auto" w:fill="FFFFFF"/>
            <w:lang w:eastAsia="de-DE"/>
          </w:rPr>
          <w:t>https://github.com/ElevenSpins/RSS_Feed_Reader</w:t>
        </w:r>
      </w:hyperlink>
    </w:p>
    <w:p w14:paraId="7DDCD879" w14:textId="286F5CEE" w:rsidR="00654FA0" w:rsidRPr="0036579D" w:rsidRDefault="0036579D" w:rsidP="0036579D">
      <w:pPr>
        <w:pStyle w:val="berschrift1"/>
        <w:rPr>
          <w:rFonts w:eastAsiaTheme="minorHAnsi"/>
          <w:shd w:val="clear" w:color="auto" w:fill="FFFFFF"/>
          <w:lang w:eastAsia="de-DE"/>
        </w:rPr>
      </w:pPr>
      <w:r>
        <w:rPr>
          <w:shd w:val="clear" w:color="auto" w:fill="FFFFFF"/>
          <w:lang w:eastAsia="de-DE"/>
        </w:rPr>
        <w:br w:type="page"/>
      </w:r>
      <w:bookmarkStart w:id="13" w:name="_Toc45274438"/>
      <w:r w:rsidR="00654FA0">
        <w:rPr>
          <w:rFonts w:eastAsia="Times New Roman"/>
          <w:lang w:eastAsia="de-DE"/>
        </w:rPr>
        <w:lastRenderedPageBreak/>
        <w:t>Bedienung</w:t>
      </w:r>
      <w:bookmarkEnd w:id="13"/>
    </w:p>
    <w:p w14:paraId="67D4882E" w14:textId="234E9B47" w:rsidR="000805F7" w:rsidRDefault="000805F7" w:rsidP="000805F7">
      <w:pPr>
        <w:pStyle w:val="berschrift2"/>
        <w:rPr>
          <w:lang w:eastAsia="de-DE"/>
        </w:rPr>
      </w:pPr>
      <w:bookmarkStart w:id="14" w:name="_Toc45274439"/>
      <w:r>
        <w:rPr>
          <w:lang w:eastAsia="de-DE"/>
        </w:rPr>
        <w:t>Grundfunktion</w:t>
      </w:r>
      <w:bookmarkEnd w:id="14"/>
    </w:p>
    <w:p w14:paraId="19A7ACA4" w14:textId="75B76734" w:rsidR="000805F7" w:rsidRDefault="000805F7" w:rsidP="000805F7">
      <w:pPr>
        <w:pStyle w:val="DGFlietext"/>
        <w:rPr>
          <w:lang w:eastAsia="de-DE"/>
        </w:rPr>
      </w:pPr>
      <w:r>
        <w:rPr>
          <w:lang w:eastAsia="de-DE"/>
        </w:rPr>
        <w:t>Die Grundfunktion besteht darin eine URL eines RSS-Feeds in die oberste TextBox einzufügen. Durch anschließenden drücken des Buttons „Laden“ werden durch die Klasse „</w:t>
      </w:r>
      <w:proofErr w:type="spellStart"/>
      <w:r>
        <w:rPr>
          <w:lang w:eastAsia="de-DE"/>
        </w:rPr>
        <w:t>fillFeed</w:t>
      </w:r>
      <w:proofErr w:type="spellEnd"/>
      <w:r>
        <w:rPr>
          <w:lang w:eastAsia="de-DE"/>
        </w:rPr>
        <w:t xml:space="preserve">“ die Daten </w:t>
      </w:r>
      <w:proofErr w:type="gramStart"/>
      <w:r>
        <w:rPr>
          <w:lang w:eastAsia="de-DE"/>
        </w:rPr>
        <w:t>des Feeds</w:t>
      </w:r>
      <w:proofErr w:type="gramEnd"/>
      <w:r>
        <w:rPr>
          <w:lang w:eastAsia="de-DE"/>
        </w:rPr>
        <w:t xml:space="preserve"> geladen und in der </w:t>
      </w:r>
      <w:proofErr w:type="spellStart"/>
      <w:r>
        <w:rPr>
          <w:lang w:eastAsia="de-DE"/>
        </w:rPr>
        <w:t>ComboBox</w:t>
      </w:r>
      <w:proofErr w:type="spellEnd"/>
      <w:r>
        <w:rPr>
          <w:lang w:eastAsia="de-DE"/>
        </w:rPr>
        <w:t xml:space="preserve"> aufgelistet.</w:t>
      </w:r>
      <w:r w:rsidR="0036579D">
        <w:rPr>
          <w:lang w:eastAsia="de-DE"/>
        </w:rPr>
        <w:t xml:space="preserve"> Anschließend kann der Beitrag gelesen werden &amp; die Feed URL in der </w:t>
      </w:r>
      <w:proofErr w:type="spellStart"/>
      <w:r w:rsidR="0036579D">
        <w:rPr>
          <w:lang w:eastAsia="de-DE"/>
        </w:rPr>
        <w:t>ListBox</w:t>
      </w:r>
      <w:proofErr w:type="spellEnd"/>
      <w:r w:rsidR="0036579D">
        <w:rPr>
          <w:lang w:eastAsia="de-DE"/>
        </w:rPr>
        <w:t xml:space="preserve"> abgelegt werden.</w:t>
      </w:r>
    </w:p>
    <w:p w14:paraId="4CBC72A5" w14:textId="54E15B0B" w:rsidR="000805F7" w:rsidRDefault="000805F7" w:rsidP="000805F7">
      <w:pPr>
        <w:pStyle w:val="DGFlietext"/>
        <w:rPr>
          <w:lang w:eastAsia="de-DE"/>
        </w:rPr>
      </w:pPr>
      <w:r>
        <w:rPr>
          <w:lang w:eastAsia="de-DE"/>
        </w:rPr>
        <w:t>Mögliche RSS-Feeds</w:t>
      </w:r>
      <w:r w:rsidR="0036579D">
        <w:rPr>
          <w:lang w:eastAsia="de-DE"/>
        </w:rPr>
        <w:t xml:space="preserve"> (jeder Feed möglich – nur Beispiele)</w:t>
      </w:r>
      <w:r>
        <w:rPr>
          <w:lang w:eastAsia="de-DE"/>
        </w:rPr>
        <w:t>:</w:t>
      </w:r>
    </w:p>
    <w:p w14:paraId="73AF62D5" w14:textId="77777777" w:rsidR="000805F7" w:rsidRDefault="000805F7" w:rsidP="000805F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ource Sans Pro" w:hAnsi="Source Sans Pro"/>
          <w:color w:val="000000"/>
        </w:rPr>
      </w:pPr>
      <w:r>
        <w:rPr>
          <w:rStyle w:val="Hervorhebung"/>
          <w:rFonts w:ascii="Source Sans Pro" w:hAnsi="Source Sans Pro"/>
          <w:color w:val="000000"/>
        </w:rPr>
        <w:t xml:space="preserve">Alle News von </w:t>
      </w:r>
      <w:proofErr w:type="spellStart"/>
      <w:r>
        <w:rPr>
          <w:rStyle w:val="Hervorhebung"/>
          <w:rFonts w:ascii="Source Sans Pro" w:hAnsi="Source Sans Pro"/>
          <w:color w:val="000000"/>
        </w:rPr>
        <w:t>heise</w:t>
      </w:r>
      <w:proofErr w:type="spellEnd"/>
      <w:r>
        <w:rPr>
          <w:rStyle w:val="Hervorhebung"/>
          <w:rFonts w:ascii="Source Sans Pro" w:hAnsi="Source Sans Pro"/>
          <w:color w:val="000000"/>
        </w:rPr>
        <w:t xml:space="preserve"> online</w:t>
      </w:r>
      <w:r>
        <w:rPr>
          <w:rFonts w:ascii="Source Sans Pro" w:hAnsi="Source Sans Pro"/>
          <w:color w:val="000000"/>
        </w:rPr>
        <w:br/>
      </w:r>
      <w:hyperlink r:id="rId14" w:history="1">
        <w:r>
          <w:rPr>
            <w:rStyle w:val="Hyperlink"/>
            <w:rFonts w:ascii="Source Sans Pro" w:hAnsi="Source Sans Pro"/>
            <w:color w:val="323232"/>
          </w:rPr>
          <w:t>www.heise.de/rss/heise-atom.xml</w:t>
        </w:r>
      </w:hyperlink>
      <w:r>
        <w:rPr>
          <w:rFonts w:ascii="Source Sans Pro" w:hAnsi="Source Sans Pro"/>
          <w:color w:val="000000"/>
        </w:rPr>
        <w:br/>
      </w:r>
      <w:hyperlink r:id="rId15" w:history="1">
        <w:r>
          <w:rPr>
            <w:rStyle w:val="Hyperlink"/>
            <w:rFonts w:ascii="Source Sans Pro" w:hAnsi="Source Sans Pro"/>
            <w:color w:val="323232"/>
          </w:rPr>
          <w:t>www.heise.de/rss/heise.rdf</w:t>
        </w:r>
      </w:hyperlink>
    </w:p>
    <w:p w14:paraId="2A6F8B0D" w14:textId="77777777" w:rsidR="000805F7" w:rsidRPr="000805F7" w:rsidRDefault="000805F7" w:rsidP="000805F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ource Sans Pro" w:hAnsi="Source Sans Pro"/>
          <w:color w:val="000000"/>
          <w:lang w:val="en-US"/>
        </w:rPr>
      </w:pPr>
      <w:r w:rsidRPr="000805F7">
        <w:rPr>
          <w:rStyle w:val="Hervorhebung"/>
          <w:rFonts w:ascii="Source Sans Pro" w:hAnsi="Source Sans Pro"/>
          <w:color w:val="000000"/>
          <w:lang w:val="en-US"/>
        </w:rPr>
        <w:t xml:space="preserve">Top-News von </w:t>
      </w:r>
      <w:proofErr w:type="spellStart"/>
      <w:r w:rsidRPr="000805F7">
        <w:rPr>
          <w:rStyle w:val="Hervorhebung"/>
          <w:rFonts w:ascii="Source Sans Pro" w:hAnsi="Source Sans Pro"/>
          <w:color w:val="000000"/>
          <w:lang w:val="en-US"/>
        </w:rPr>
        <w:t>heise</w:t>
      </w:r>
      <w:proofErr w:type="spellEnd"/>
      <w:r w:rsidRPr="000805F7">
        <w:rPr>
          <w:rStyle w:val="Hervorhebung"/>
          <w:rFonts w:ascii="Source Sans Pro" w:hAnsi="Source Sans Pro"/>
          <w:color w:val="000000"/>
          <w:lang w:val="en-US"/>
        </w:rPr>
        <w:t xml:space="preserve"> online</w:t>
      </w:r>
      <w:r w:rsidRPr="000805F7">
        <w:rPr>
          <w:rFonts w:ascii="Source Sans Pro" w:hAnsi="Source Sans Pro"/>
          <w:color w:val="000000"/>
          <w:lang w:val="en-US"/>
        </w:rPr>
        <w:br/>
      </w:r>
      <w:hyperlink r:id="rId16" w:history="1">
        <w:r w:rsidRPr="000805F7">
          <w:rPr>
            <w:rStyle w:val="Hyperlink"/>
            <w:rFonts w:ascii="Source Sans Pro" w:hAnsi="Source Sans Pro"/>
            <w:color w:val="323232"/>
            <w:lang w:val="en-US"/>
          </w:rPr>
          <w:t>www.heise.de/rss/heise-top-atom.xml</w:t>
        </w:r>
      </w:hyperlink>
    </w:p>
    <w:p w14:paraId="14364D5D" w14:textId="46077A8B" w:rsidR="000805F7" w:rsidRDefault="000805F7" w:rsidP="000805F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ource Sans Pro" w:hAnsi="Source Sans Pro"/>
          <w:color w:val="000000"/>
          <w:lang w:val="en-US"/>
        </w:rPr>
      </w:pPr>
      <w:proofErr w:type="spellStart"/>
      <w:r w:rsidRPr="000805F7">
        <w:rPr>
          <w:rStyle w:val="Hervorhebung"/>
          <w:rFonts w:ascii="Source Sans Pro" w:hAnsi="Source Sans Pro"/>
          <w:color w:val="000000"/>
          <w:lang w:val="en-US"/>
        </w:rPr>
        <w:t>Netzwerk</w:t>
      </w:r>
      <w:proofErr w:type="spellEnd"/>
      <w:r w:rsidRPr="000805F7">
        <w:rPr>
          <w:rStyle w:val="Hervorhebung"/>
          <w:rFonts w:ascii="Source Sans Pro" w:hAnsi="Source Sans Pro"/>
          <w:color w:val="000000"/>
          <w:lang w:val="en-US"/>
        </w:rPr>
        <w:t xml:space="preserve">-Tools – </w:t>
      </w:r>
      <w:proofErr w:type="spellStart"/>
      <w:r w:rsidRPr="000805F7">
        <w:rPr>
          <w:rStyle w:val="Hervorhebung"/>
          <w:rFonts w:ascii="Source Sans Pro" w:hAnsi="Source Sans Pro"/>
          <w:color w:val="000000"/>
          <w:lang w:val="en-US"/>
        </w:rPr>
        <w:t>iMonitor</w:t>
      </w:r>
      <w:proofErr w:type="spellEnd"/>
      <w:r w:rsidRPr="000805F7">
        <w:rPr>
          <w:rStyle w:val="Hervorhebung"/>
          <w:rFonts w:ascii="Source Sans Pro" w:hAnsi="Source Sans Pro"/>
          <w:color w:val="000000"/>
          <w:lang w:val="en-US"/>
        </w:rPr>
        <w:t xml:space="preserve"> – Internet-</w:t>
      </w:r>
      <w:proofErr w:type="spellStart"/>
      <w:r w:rsidRPr="000805F7">
        <w:rPr>
          <w:rStyle w:val="Hervorhebung"/>
          <w:rFonts w:ascii="Source Sans Pro" w:hAnsi="Source Sans Pro"/>
          <w:color w:val="000000"/>
          <w:lang w:val="en-US"/>
        </w:rPr>
        <w:t>Störungen</w:t>
      </w:r>
      <w:proofErr w:type="spellEnd"/>
      <w:r w:rsidRPr="000805F7">
        <w:rPr>
          <w:rFonts w:ascii="Source Sans Pro" w:hAnsi="Source Sans Pro"/>
          <w:color w:val="000000"/>
          <w:lang w:val="en-US"/>
        </w:rPr>
        <w:br/>
      </w:r>
      <w:r w:rsidRPr="000805F7">
        <w:rPr>
          <w:rStyle w:val="apple-converted-space"/>
          <w:rFonts w:ascii="Source Sans Pro" w:hAnsi="Source Sans Pro"/>
          <w:color w:val="000000"/>
          <w:lang w:val="en-US"/>
        </w:rPr>
        <w:t> </w:t>
      </w:r>
      <w:hyperlink r:id="rId17" w:history="1">
        <w:r w:rsidRPr="000805F7">
          <w:rPr>
            <w:rStyle w:val="Hyperlink"/>
            <w:rFonts w:ascii="Source Sans Pro" w:hAnsi="Source Sans Pro"/>
            <w:color w:val="323232"/>
            <w:lang w:val="en-US"/>
          </w:rPr>
          <w:t>www.heise.de/netze/netzwerk-tools/imonitor-internet-stoerungen/feed/aktuelle-meldungen/</w:t>
        </w:r>
      </w:hyperlink>
      <w:r w:rsidRPr="000805F7">
        <w:rPr>
          <w:rFonts w:ascii="Source Sans Pro" w:hAnsi="Source Sans Pro"/>
          <w:color w:val="000000"/>
          <w:lang w:val="en-US"/>
        </w:rPr>
        <w:t xml:space="preserve"> </w:t>
      </w:r>
    </w:p>
    <w:p w14:paraId="27F50FFF" w14:textId="0C291A45" w:rsidR="0036579D" w:rsidRPr="004B6E20" w:rsidRDefault="0036579D" w:rsidP="0036579D">
      <w:pPr>
        <w:pStyle w:val="berschrift2"/>
      </w:pPr>
      <w:bookmarkStart w:id="15" w:name="_Toc45274440"/>
      <w:r w:rsidRPr="004B6E20">
        <w:t>Übersicht</w:t>
      </w:r>
      <w:bookmarkEnd w:id="15"/>
    </w:p>
    <w:p w14:paraId="1FE18071" w14:textId="3E034D7E" w:rsidR="0036579D" w:rsidRPr="004B6E20" w:rsidRDefault="0036579D" w:rsidP="0036579D">
      <w:pPr>
        <w:pStyle w:val="DGFlietext"/>
      </w:pPr>
      <w:r w:rsidRPr="004B6E20">
        <w:t>UI-Elemente: URL-TextBox; Topic-</w:t>
      </w:r>
      <w:proofErr w:type="spellStart"/>
      <w:r w:rsidRPr="004B6E20">
        <w:t>ComboBox</w:t>
      </w:r>
      <w:proofErr w:type="spellEnd"/>
      <w:r w:rsidRPr="004B6E20">
        <w:t>; Inhalt-</w:t>
      </w:r>
      <w:proofErr w:type="spellStart"/>
      <w:r w:rsidRPr="004B6E20">
        <w:t>RichTextBox</w:t>
      </w:r>
      <w:proofErr w:type="spellEnd"/>
      <w:r w:rsidRPr="004B6E20">
        <w:t>; URL-</w:t>
      </w:r>
      <w:proofErr w:type="spellStart"/>
      <w:r w:rsidRPr="004B6E20">
        <w:t>ListBox</w:t>
      </w:r>
      <w:proofErr w:type="spellEnd"/>
      <w:r w:rsidRPr="004B6E20">
        <w:t>; 2x Button</w:t>
      </w:r>
    </w:p>
    <w:p w14:paraId="11F74499" w14:textId="0F8D513B" w:rsidR="0036579D" w:rsidRPr="0036579D" w:rsidRDefault="0036579D" w:rsidP="0036579D">
      <w:pPr>
        <w:pStyle w:val="DGFlietext"/>
      </w:pPr>
      <w:r w:rsidRPr="0036579D">
        <w:t>Oben genannte UI- Elemente wu</w:t>
      </w:r>
      <w:r>
        <w:t xml:space="preserve">rden verwendet um dem User eine möglichst einfache UI zu bieten um somit das </w:t>
      </w:r>
      <w:proofErr w:type="gramStart"/>
      <w:r>
        <w:t>Usability  der</w:t>
      </w:r>
      <w:proofErr w:type="gramEnd"/>
      <w:r>
        <w:t xml:space="preserve"> Anwendung zu erhöhen.</w:t>
      </w:r>
    </w:p>
    <w:p w14:paraId="253CA7F2" w14:textId="2303BB1E" w:rsidR="000805F7" w:rsidRPr="0036579D" w:rsidRDefault="000805F7" w:rsidP="000805F7">
      <w:pPr>
        <w:spacing w:before="100" w:beforeAutospacing="1" w:after="100" w:afterAutospacing="1" w:line="240" w:lineRule="auto"/>
        <w:rPr>
          <w:rFonts w:ascii="Source Sans Pro" w:hAnsi="Source Sans Pro"/>
          <w:color w:val="000000"/>
        </w:rPr>
      </w:pPr>
    </w:p>
    <w:p w14:paraId="612E3D52" w14:textId="25499363" w:rsidR="000805F7" w:rsidRPr="0036579D" w:rsidRDefault="0036579D" w:rsidP="0036579D">
      <w:pPr>
        <w:spacing w:before="100" w:beforeAutospacing="1" w:after="100" w:afterAutospacing="1" w:line="240" w:lineRule="auto"/>
        <w:rPr>
          <w:rFonts w:cstheme="minorHAnsi"/>
          <w:color w:val="000000"/>
          <w:sz w:val="21"/>
          <w:szCs w:val="21"/>
        </w:rPr>
      </w:pPr>
      <w:proofErr w:type="gramStart"/>
      <w:r w:rsidRPr="0036579D">
        <w:rPr>
          <w:rFonts w:cstheme="minorHAnsi"/>
          <w:color w:val="000000"/>
          <w:sz w:val="21"/>
          <w:szCs w:val="21"/>
        </w:rPr>
        <w:t>1 .</w:t>
      </w:r>
      <w:proofErr w:type="gramEnd"/>
      <w:r w:rsidRPr="0036579D">
        <w:rPr>
          <w:rFonts w:cstheme="minorHAnsi"/>
          <w:color w:val="000000"/>
          <w:sz w:val="21"/>
          <w:szCs w:val="21"/>
        </w:rPr>
        <w:t xml:space="preserve"> Leer Ansicht bei Start des Programms</w:t>
      </w:r>
      <w:r w:rsidRPr="0036579D">
        <w:rPr>
          <w:rFonts w:cstheme="minorHAnsi"/>
          <w:color w:val="000000"/>
          <w:sz w:val="24"/>
          <w:szCs w:val="24"/>
        </w:rPr>
        <w:t xml:space="preserve"> </w:t>
      </w:r>
      <w:r w:rsidRPr="0036579D">
        <w:rPr>
          <w:rFonts w:cstheme="minorHAnsi"/>
          <w:color w:val="000000"/>
          <w:sz w:val="21"/>
          <w:szCs w:val="21"/>
        </w:rPr>
        <w:tab/>
        <w:t xml:space="preserve">          </w:t>
      </w:r>
      <w:proofErr w:type="gramStart"/>
      <w:r w:rsidRPr="0036579D">
        <w:rPr>
          <w:rFonts w:cstheme="minorHAnsi"/>
          <w:color w:val="000000"/>
          <w:sz w:val="21"/>
          <w:szCs w:val="21"/>
        </w:rPr>
        <w:t>2 .</w:t>
      </w:r>
      <w:proofErr w:type="gramEnd"/>
      <w:r w:rsidRPr="0036579D">
        <w:rPr>
          <w:rFonts w:cstheme="minorHAnsi"/>
          <w:color w:val="000000"/>
          <w:sz w:val="21"/>
          <w:szCs w:val="21"/>
        </w:rPr>
        <w:t xml:space="preserve"> Ansicht nach einfügen der URL</w:t>
      </w:r>
    </w:p>
    <w:p w14:paraId="46E4791F" w14:textId="3C9916D5" w:rsidR="0036579D" w:rsidRDefault="002310A9" w:rsidP="002310A9">
      <w:pPr>
        <w:pStyle w:val="DGFlietext"/>
        <w:rPr>
          <w:lang w:val="en-US" w:eastAsia="de-DE"/>
        </w:rPr>
      </w:pPr>
      <w:r>
        <w:rPr>
          <w:noProof/>
          <w:lang w:val="en-US" w:eastAsia="de-DE"/>
        </w:rPr>
        <w:drawing>
          <wp:inline distT="0" distB="0" distL="0" distR="0" wp14:anchorId="46255699" wp14:editId="14D92C30">
            <wp:extent cx="2941579" cy="2120793"/>
            <wp:effectExtent l="0" t="0" r="5080" b="635"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_grundansich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42" cy="21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de-DE"/>
        </w:rPr>
        <w:drawing>
          <wp:inline distT="0" distB="0" distL="0" distR="0" wp14:anchorId="7C8F7B6E" wp14:editId="674FD46C">
            <wp:extent cx="2942985" cy="2117532"/>
            <wp:effectExtent l="0" t="0" r="3810" b="3810"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_mit_link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784" cy="22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B73A" w14:textId="77777777" w:rsidR="0036579D" w:rsidRDefault="0036579D" w:rsidP="002310A9">
      <w:pPr>
        <w:pStyle w:val="DGFlietext"/>
        <w:rPr>
          <w:lang w:val="en-US" w:eastAsia="de-DE"/>
        </w:rPr>
      </w:pPr>
    </w:p>
    <w:p w14:paraId="5114C305" w14:textId="0374FAA6" w:rsidR="0036579D" w:rsidRPr="0036579D" w:rsidRDefault="0036579D" w:rsidP="002310A9">
      <w:pPr>
        <w:pStyle w:val="DGFlietext"/>
        <w:rPr>
          <w:lang w:eastAsia="de-DE"/>
        </w:rPr>
      </w:pPr>
      <w:proofErr w:type="gramStart"/>
      <w:r w:rsidRPr="0036579D">
        <w:rPr>
          <w:lang w:eastAsia="de-DE"/>
        </w:rPr>
        <w:lastRenderedPageBreak/>
        <w:t>3 .</w:t>
      </w:r>
      <w:proofErr w:type="gramEnd"/>
      <w:r w:rsidRPr="0036579D">
        <w:rPr>
          <w:lang w:eastAsia="de-DE"/>
        </w:rPr>
        <w:t xml:space="preserve"> Ansicht nach Auswahl des Topics</w:t>
      </w:r>
      <w:r>
        <w:rPr>
          <w:lang w:eastAsia="de-DE"/>
        </w:rPr>
        <w:tab/>
      </w:r>
      <w:r>
        <w:rPr>
          <w:lang w:eastAsia="de-DE"/>
        </w:rPr>
        <w:tab/>
        <w:t xml:space="preserve">        4. Speichern der URL in der </w:t>
      </w:r>
      <w:proofErr w:type="spellStart"/>
      <w:r>
        <w:rPr>
          <w:lang w:eastAsia="de-DE"/>
        </w:rPr>
        <w:t>ListBox</w:t>
      </w:r>
      <w:proofErr w:type="spellEnd"/>
    </w:p>
    <w:p w14:paraId="72F87166" w14:textId="041557CC" w:rsidR="0036579D" w:rsidRPr="000805F7" w:rsidRDefault="0036579D" w:rsidP="0017693B">
      <w:pPr>
        <w:pStyle w:val="DGFlietext"/>
        <w:rPr>
          <w:lang w:val="en-US" w:eastAsia="de-DE"/>
        </w:rPr>
      </w:pPr>
      <w:r>
        <w:rPr>
          <w:noProof/>
          <w:lang w:val="en-US" w:eastAsia="de-DE"/>
        </w:rPr>
        <w:drawing>
          <wp:inline distT="0" distB="0" distL="0" distR="0" wp14:anchorId="74826CDF" wp14:editId="2E405278">
            <wp:extent cx="2941320" cy="2123965"/>
            <wp:effectExtent l="0" t="0" r="5080" b="0"/>
            <wp:docPr id="4" name="Grafik 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_gelade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63" cy="21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de-DE"/>
        </w:rPr>
        <w:drawing>
          <wp:inline distT="0" distB="0" distL="0" distR="0" wp14:anchorId="41D5DFC3" wp14:editId="278448CC">
            <wp:extent cx="2942590" cy="2121523"/>
            <wp:effectExtent l="0" t="0" r="3810" b="0"/>
            <wp:docPr id="5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_urlsaf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12" cy="215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93B" w:rsidRPr="000805F7">
        <w:rPr>
          <w:lang w:val="en-US" w:eastAsia="de-DE"/>
        </w:rPr>
        <w:br w:type="page"/>
      </w:r>
    </w:p>
    <w:p w14:paraId="29821E5C" w14:textId="77777777" w:rsidR="0017693B" w:rsidRPr="0017693B" w:rsidRDefault="0017693B" w:rsidP="000805F7">
      <w:pPr>
        <w:pStyle w:val="berschrift1"/>
        <w:rPr>
          <w:rFonts w:ascii="Times New Roman" w:eastAsia="Times New Roman" w:hAnsi="Times New Roman"/>
          <w:sz w:val="24"/>
          <w:szCs w:val="24"/>
          <w:lang w:eastAsia="de-DE"/>
        </w:rPr>
      </w:pPr>
      <w:bookmarkStart w:id="16" w:name="_Toc45274441"/>
      <w:r w:rsidRPr="0017693B">
        <w:rPr>
          <w:rFonts w:eastAsia="Times New Roman"/>
          <w:lang w:eastAsia="de-DE"/>
        </w:rPr>
        <w:lastRenderedPageBreak/>
        <w:t>Fazit</w:t>
      </w:r>
      <w:bookmarkEnd w:id="16"/>
      <w:r w:rsidRPr="0017693B">
        <w:rPr>
          <w:rFonts w:eastAsia="Times New Roman"/>
          <w:lang w:eastAsia="de-DE"/>
        </w:rPr>
        <w:t xml:space="preserve"> </w:t>
      </w:r>
    </w:p>
    <w:p w14:paraId="7FD38A62" w14:textId="4E295500" w:rsidR="0017693B" w:rsidRPr="0017693B" w:rsidRDefault="0017693B" w:rsidP="0036579D">
      <w:pPr>
        <w:pStyle w:val="DGFlietext"/>
        <w:rPr>
          <w:rFonts w:ascii="Times New Roman" w:hAnsi="Times New Roman"/>
          <w:sz w:val="24"/>
          <w:szCs w:val="24"/>
          <w:lang w:eastAsia="de-DE"/>
        </w:rPr>
      </w:pPr>
      <w:r w:rsidRPr="0017693B">
        <w:rPr>
          <w:lang w:eastAsia="de-DE"/>
        </w:rPr>
        <w:t xml:space="preserve">Im Großen und Ganzen ist das Projekt gut verlaufen. </w:t>
      </w:r>
      <w:r w:rsidR="000A1F5D" w:rsidRPr="0017693B">
        <w:rPr>
          <w:lang w:eastAsia="de-DE"/>
        </w:rPr>
        <w:t>Natürlich</w:t>
      </w:r>
      <w:r w:rsidRPr="0017693B">
        <w:rPr>
          <w:lang w:eastAsia="de-DE"/>
        </w:rPr>
        <w:t xml:space="preserve"> gab es ein paar kleinere Probleme, diese konnten aber behoben werden. </w:t>
      </w:r>
    </w:p>
    <w:p w14:paraId="7170BF12" w14:textId="0586277C" w:rsidR="0017693B" w:rsidRPr="0017693B" w:rsidRDefault="0017693B" w:rsidP="0036579D">
      <w:pPr>
        <w:pStyle w:val="DGFlietext"/>
        <w:rPr>
          <w:rFonts w:ascii="Times New Roman" w:hAnsi="Times New Roman"/>
          <w:sz w:val="24"/>
          <w:szCs w:val="24"/>
          <w:lang w:eastAsia="de-DE"/>
        </w:rPr>
      </w:pPr>
      <w:r w:rsidRPr="0017693B">
        <w:rPr>
          <w:lang w:eastAsia="de-DE"/>
        </w:rPr>
        <w:t>Mit dem Ergebnis bin ich auch zufrieden</w:t>
      </w:r>
      <w:r>
        <w:rPr>
          <w:lang w:eastAsia="de-DE"/>
        </w:rPr>
        <w:t xml:space="preserve"> in Angesicht der Investierten Zeit</w:t>
      </w:r>
      <w:r w:rsidRPr="0017693B">
        <w:rPr>
          <w:lang w:eastAsia="de-DE"/>
        </w:rPr>
        <w:t xml:space="preserve">. Das Programm </w:t>
      </w:r>
      <w:r w:rsidR="000805F7" w:rsidRPr="0017693B">
        <w:rPr>
          <w:lang w:eastAsia="de-DE"/>
        </w:rPr>
        <w:t>erfüllt</w:t>
      </w:r>
      <w:r w:rsidRPr="0017693B">
        <w:rPr>
          <w:lang w:eastAsia="de-DE"/>
        </w:rPr>
        <w:t xml:space="preserve"> seinen Zweck und hilft den Benutzer dabei</w:t>
      </w:r>
      <w:r w:rsidR="000805F7">
        <w:rPr>
          <w:lang w:eastAsia="de-DE"/>
        </w:rPr>
        <w:t xml:space="preserve"> seine Lieblings Feeds zu lesen</w:t>
      </w:r>
      <w:r w:rsidRPr="0017693B">
        <w:rPr>
          <w:lang w:eastAsia="de-DE"/>
        </w:rPr>
        <w:t xml:space="preserve">. </w:t>
      </w:r>
    </w:p>
    <w:p w14:paraId="0D5EFDEB" w14:textId="77777777" w:rsidR="0017693B" w:rsidRPr="0017693B" w:rsidRDefault="0017693B" w:rsidP="000805F7">
      <w:pPr>
        <w:pStyle w:val="berschrift2"/>
        <w:rPr>
          <w:rFonts w:ascii="Times New Roman" w:eastAsia="Times New Roman" w:hAnsi="Times New Roman"/>
          <w:sz w:val="24"/>
          <w:szCs w:val="24"/>
          <w:lang w:eastAsia="de-DE"/>
        </w:rPr>
      </w:pPr>
      <w:bookmarkStart w:id="17" w:name="_Toc45274442"/>
      <w:r w:rsidRPr="0017693B">
        <w:rPr>
          <w:rFonts w:eastAsia="Times New Roman"/>
          <w:lang w:eastAsia="de-DE"/>
        </w:rPr>
        <w:t>SOLL-IST Vergleich</w:t>
      </w:r>
      <w:bookmarkEnd w:id="17"/>
      <w:r w:rsidRPr="0017693B">
        <w:rPr>
          <w:rFonts w:eastAsia="Times New Roman"/>
          <w:lang w:eastAsia="de-DE"/>
        </w:rPr>
        <w:t xml:space="preserve"> </w:t>
      </w:r>
    </w:p>
    <w:p w14:paraId="103FD4E6" w14:textId="65DF7E47" w:rsidR="0017693B" w:rsidRDefault="0017693B" w:rsidP="0036579D">
      <w:pPr>
        <w:pStyle w:val="DGFlietext"/>
        <w:rPr>
          <w:lang w:eastAsia="de-DE"/>
        </w:rPr>
      </w:pPr>
      <w:r w:rsidRPr="0017693B">
        <w:rPr>
          <w:lang w:eastAsia="de-DE"/>
        </w:rPr>
        <w:t xml:space="preserve">Alle Musskriterien des Pflichtenhefts </w:t>
      </w:r>
      <w:r w:rsidR="000A1F5D" w:rsidRPr="0017693B">
        <w:rPr>
          <w:lang w:eastAsia="de-DE"/>
        </w:rPr>
        <w:t>wu</w:t>
      </w:r>
      <w:r w:rsidR="000A1F5D">
        <w:rPr>
          <w:lang w:eastAsia="de-DE"/>
        </w:rPr>
        <w:t>r</w:t>
      </w:r>
      <w:r w:rsidR="000A1F5D" w:rsidRPr="0017693B">
        <w:rPr>
          <w:lang w:eastAsia="de-DE"/>
        </w:rPr>
        <w:t>den</w:t>
      </w:r>
      <w:r w:rsidRPr="0017693B">
        <w:rPr>
          <w:lang w:eastAsia="de-DE"/>
        </w:rPr>
        <w:t xml:space="preserve"> erfolgreich in die Anwendung implementiert (siehe Pflichtenheft). </w:t>
      </w:r>
    </w:p>
    <w:p w14:paraId="6D652FE8" w14:textId="17FF2A1B" w:rsidR="000805F7" w:rsidRDefault="000805F7" w:rsidP="0036579D">
      <w:pPr>
        <w:pStyle w:val="DGFlietext"/>
        <w:rPr>
          <w:lang w:eastAsia="de-DE"/>
        </w:rPr>
      </w:pPr>
      <w:r>
        <w:rPr>
          <w:lang w:eastAsia="de-DE"/>
        </w:rPr>
        <w:t>Die Planung in Anbetracht der Grundfunktionen hat daher gut funktioniert.</w:t>
      </w:r>
    </w:p>
    <w:p w14:paraId="32FF1D29" w14:textId="159D136E" w:rsidR="0036579D" w:rsidRPr="0017693B" w:rsidRDefault="0036579D" w:rsidP="0036579D">
      <w:pPr>
        <w:pStyle w:val="DGFlietext"/>
        <w:rPr>
          <w:rFonts w:ascii="Times New Roman" w:hAnsi="Times New Roman"/>
          <w:sz w:val="24"/>
          <w:szCs w:val="24"/>
          <w:lang w:eastAsia="de-DE"/>
        </w:rPr>
      </w:pPr>
      <w:r>
        <w:rPr>
          <w:lang w:eastAsia="de-DE"/>
        </w:rPr>
        <w:t xml:space="preserve">Möglichkeit zum </w:t>
      </w:r>
      <w:proofErr w:type="spellStart"/>
      <w:r w:rsidR="000A1F5D">
        <w:rPr>
          <w:lang w:eastAsia="de-DE"/>
        </w:rPr>
        <w:t>w</w:t>
      </w:r>
      <w:r>
        <w:rPr>
          <w:lang w:eastAsia="de-DE"/>
        </w:rPr>
        <w:t>iederverwenden</w:t>
      </w:r>
      <w:proofErr w:type="spellEnd"/>
      <w:r>
        <w:rPr>
          <w:lang w:eastAsia="de-DE"/>
        </w:rPr>
        <w:t xml:space="preserve"> der gespeicherten URL in der </w:t>
      </w:r>
      <w:proofErr w:type="spellStart"/>
      <w:r>
        <w:rPr>
          <w:lang w:eastAsia="de-DE"/>
        </w:rPr>
        <w:t>ListBox</w:t>
      </w:r>
      <w:proofErr w:type="spellEnd"/>
      <w:r>
        <w:rPr>
          <w:lang w:eastAsia="de-DE"/>
        </w:rPr>
        <w:t>.</w:t>
      </w:r>
    </w:p>
    <w:p w14:paraId="0B19E1BA" w14:textId="77777777" w:rsidR="0017693B" w:rsidRPr="0017693B" w:rsidRDefault="0017693B" w:rsidP="000805F7">
      <w:pPr>
        <w:pStyle w:val="berschrift2"/>
        <w:rPr>
          <w:rFonts w:ascii="Times New Roman" w:eastAsia="Times New Roman" w:hAnsi="Times New Roman"/>
          <w:sz w:val="24"/>
          <w:szCs w:val="24"/>
          <w:lang w:eastAsia="de-DE"/>
        </w:rPr>
      </w:pPr>
      <w:bookmarkStart w:id="18" w:name="_Toc45274443"/>
      <w:r w:rsidRPr="0017693B">
        <w:rPr>
          <w:rFonts w:eastAsia="Times New Roman"/>
          <w:lang w:eastAsia="de-DE"/>
        </w:rPr>
        <w:t>Ausblick</w:t>
      </w:r>
      <w:bookmarkEnd w:id="18"/>
      <w:r w:rsidRPr="0017693B">
        <w:rPr>
          <w:rFonts w:eastAsia="Times New Roman"/>
          <w:lang w:eastAsia="de-DE"/>
        </w:rPr>
        <w:t xml:space="preserve"> </w:t>
      </w:r>
    </w:p>
    <w:p w14:paraId="7AF549C0" w14:textId="66239753" w:rsidR="0017693B" w:rsidRDefault="000A1F5D" w:rsidP="0036579D">
      <w:pPr>
        <w:pStyle w:val="DGFlietext"/>
        <w:rPr>
          <w:lang w:eastAsia="de-DE"/>
        </w:rPr>
      </w:pPr>
      <w:r w:rsidRPr="0017693B">
        <w:rPr>
          <w:lang w:eastAsia="de-DE"/>
        </w:rPr>
        <w:t>Natürlich</w:t>
      </w:r>
      <w:r w:rsidR="0017693B" w:rsidRPr="0017693B">
        <w:rPr>
          <w:lang w:eastAsia="de-DE"/>
        </w:rPr>
        <w:t xml:space="preserve"> kann das Projekt auch noch erweitert werden. </w:t>
      </w:r>
    </w:p>
    <w:p w14:paraId="700D61AB" w14:textId="59F00BB7" w:rsidR="000805F7" w:rsidRPr="0017693B" w:rsidRDefault="000805F7" w:rsidP="0036579D">
      <w:pPr>
        <w:pStyle w:val="DGFlietext"/>
        <w:rPr>
          <w:rFonts w:ascii="Times New Roman" w:hAnsi="Times New Roman"/>
          <w:sz w:val="24"/>
          <w:szCs w:val="24"/>
          <w:lang w:eastAsia="de-DE"/>
        </w:rPr>
      </w:pPr>
      <w:r>
        <w:rPr>
          <w:lang w:eastAsia="de-DE"/>
        </w:rPr>
        <w:t>Hierzu kann man dem Pflichtenheft entnehmen welche Features möglich wären, um dem Nutzer ein noch besseres Erlebnis bei der Verwendung der Anwendung zu bieten.</w:t>
      </w:r>
    </w:p>
    <w:p w14:paraId="426283A1" w14:textId="4324F588" w:rsidR="0017693B" w:rsidRDefault="000805F7" w:rsidP="0036579D">
      <w:pPr>
        <w:pStyle w:val="DGFlietext"/>
        <w:rPr>
          <w:lang w:eastAsia="de-DE"/>
        </w:rPr>
      </w:pPr>
      <w:r>
        <w:rPr>
          <w:lang w:eastAsia="de-DE"/>
        </w:rPr>
        <w:t>Ebenfalls könnte man andere User befragen was diese sich von einem RSS Feed Reader wünschen würden, um somit den vollen Funktionsumfang der Anwendung zu erreichen</w:t>
      </w:r>
      <w:r w:rsidR="0036579D">
        <w:rPr>
          <w:lang w:eastAsia="de-DE"/>
        </w:rPr>
        <w:t>.</w:t>
      </w:r>
    </w:p>
    <w:p w14:paraId="50DD86EC" w14:textId="5D8DE93E" w:rsidR="000805F7" w:rsidRDefault="000805F7" w:rsidP="0017693B">
      <w:pPr>
        <w:spacing w:before="100" w:beforeAutospacing="1" w:after="100" w:afterAutospacing="1" w:line="240" w:lineRule="auto"/>
        <w:rPr>
          <w:rFonts w:ascii="CIDFont+F2" w:eastAsia="Times New Roman" w:hAnsi="CIDFont+F2" w:cs="Times New Roman"/>
          <w:lang w:eastAsia="de-DE"/>
        </w:rPr>
      </w:pPr>
    </w:p>
    <w:p w14:paraId="2839E3BD" w14:textId="4059D8C0" w:rsidR="000805F7" w:rsidRDefault="000805F7" w:rsidP="000805F7">
      <w:pPr>
        <w:pStyle w:val="berschrift1"/>
        <w:rPr>
          <w:rFonts w:eastAsia="Times New Roman"/>
          <w:lang w:eastAsia="de-DE"/>
        </w:rPr>
      </w:pPr>
      <w:bookmarkStart w:id="19" w:name="_Toc45274444"/>
      <w:r>
        <w:rPr>
          <w:rFonts w:eastAsia="Times New Roman"/>
          <w:lang w:eastAsia="de-DE"/>
        </w:rPr>
        <w:t>Quellen</w:t>
      </w:r>
      <w:bookmarkEnd w:id="19"/>
    </w:p>
    <w:p w14:paraId="51DD1D6F" w14:textId="7D5CD440" w:rsidR="000805F7" w:rsidRDefault="000805F7" w:rsidP="000805F7">
      <w:pPr>
        <w:pStyle w:val="DGFlietext"/>
        <w:rPr>
          <w:lang w:eastAsia="de-DE"/>
        </w:rPr>
      </w:pPr>
      <w:r>
        <w:rPr>
          <w:lang w:eastAsia="de-DE"/>
        </w:rPr>
        <w:t>Bibliotheken:</w:t>
      </w:r>
    </w:p>
    <w:p w14:paraId="6D478A97" w14:textId="33DD6642" w:rsidR="000805F7" w:rsidRDefault="000805F7" w:rsidP="000805F7">
      <w:pPr>
        <w:pStyle w:val="DGFlietext"/>
        <w:rPr>
          <w:lang w:eastAsia="de-DE"/>
        </w:rPr>
      </w:pPr>
      <w:hyperlink r:id="rId22" w:history="1">
        <w:r w:rsidRPr="004B2D00">
          <w:rPr>
            <w:rStyle w:val="Hyperlink"/>
            <w:rFonts w:asciiTheme="minorHAnsi" w:hAnsiTheme="minorHAnsi"/>
            <w:lang w:eastAsia="de-DE"/>
          </w:rPr>
          <w:t>https://github.com/codehollow/FeedReader</w:t>
        </w:r>
      </w:hyperlink>
    </w:p>
    <w:p w14:paraId="515A848B" w14:textId="2716CE82" w:rsidR="000805F7" w:rsidRDefault="000805F7" w:rsidP="000805F7">
      <w:pPr>
        <w:pStyle w:val="DGFlietext"/>
        <w:rPr>
          <w:lang w:eastAsia="de-DE"/>
        </w:rPr>
      </w:pPr>
      <w:r>
        <w:rPr>
          <w:lang w:eastAsia="de-DE"/>
        </w:rPr>
        <w:t>Programme/Dienste:</w:t>
      </w:r>
    </w:p>
    <w:p w14:paraId="30FD20BA" w14:textId="235B5942" w:rsidR="000805F7" w:rsidRPr="000805F7" w:rsidRDefault="000805F7" w:rsidP="000805F7">
      <w:pPr>
        <w:pStyle w:val="DGFlietext"/>
        <w:rPr>
          <w:lang w:val="en-US" w:eastAsia="de-DE"/>
        </w:rPr>
      </w:pPr>
      <w:r w:rsidRPr="000805F7">
        <w:rPr>
          <w:lang w:val="en-US" w:eastAsia="de-DE"/>
        </w:rPr>
        <w:t xml:space="preserve">GitHub, </w:t>
      </w:r>
      <w:proofErr w:type="spellStart"/>
      <w:r w:rsidRPr="000805F7">
        <w:rPr>
          <w:lang w:val="en-US" w:eastAsia="de-DE"/>
        </w:rPr>
        <w:t>VisualStudio</w:t>
      </w:r>
      <w:proofErr w:type="spellEnd"/>
      <w:r w:rsidRPr="000805F7">
        <w:rPr>
          <w:lang w:val="en-US" w:eastAsia="de-DE"/>
        </w:rPr>
        <w:t xml:space="preserve"> 2019, </w:t>
      </w:r>
      <w:proofErr w:type="spellStart"/>
      <w:r w:rsidRPr="000805F7">
        <w:rPr>
          <w:lang w:val="en-US" w:eastAsia="de-DE"/>
        </w:rPr>
        <w:t>InteliJ</w:t>
      </w:r>
      <w:proofErr w:type="spellEnd"/>
      <w:r w:rsidRPr="000805F7">
        <w:rPr>
          <w:lang w:val="en-US" w:eastAsia="de-DE"/>
        </w:rPr>
        <w:t xml:space="preserve"> Rider,</w:t>
      </w:r>
      <w:r>
        <w:rPr>
          <w:lang w:val="en-US" w:eastAsia="de-DE"/>
        </w:rPr>
        <w:t xml:space="preserve"> </w:t>
      </w:r>
      <w:r w:rsidRPr="000805F7">
        <w:rPr>
          <w:lang w:val="en-US" w:eastAsia="de-DE"/>
        </w:rPr>
        <w:t>W</w:t>
      </w:r>
      <w:r>
        <w:rPr>
          <w:lang w:val="en-US" w:eastAsia="de-DE"/>
        </w:rPr>
        <w:t>ord</w:t>
      </w:r>
    </w:p>
    <w:p w14:paraId="13B5F0B3" w14:textId="77777777" w:rsidR="0017693B" w:rsidRPr="000805F7" w:rsidRDefault="0017693B" w:rsidP="0017693B">
      <w:pPr>
        <w:pStyle w:val="DGFlietext"/>
        <w:rPr>
          <w:lang w:val="en-US" w:eastAsia="de-DE"/>
        </w:rPr>
      </w:pPr>
    </w:p>
    <w:p w14:paraId="13C5CD56" w14:textId="77777777" w:rsidR="001F1087" w:rsidRPr="000805F7" w:rsidRDefault="001F1087" w:rsidP="001F1087">
      <w:pPr>
        <w:pStyle w:val="DGFlietext"/>
        <w:rPr>
          <w:lang w:val="en-US"/>
        </w:rPr>
      </w:pPr>
    </w:p>
    <w:p w14:paraId="270F4CA3" w14:textId="12D3B3A3" w:rsidR="00E67E2E" w:rsidRPr="000805F7" w:rsidRDefault="00E67E2E" w:rsidP="00E67E2E">
      <w:pPr>
        <w:pStyle w:val="DGFlietext"/>
        <w:rPr>
          <w:lang w:val="en-US"/>
        </w:rPr>
      </w:pPr>
    </w:p>
    <w:p w14:paraId="520DBE5A" w14:textId="77777777" w:rsidR="00E67E2E" w:rsidRPr="000805F7" w:rsidRDefault="00E67E2E" w:rsidP="00E67E2E">
      <w:pPr>
        <w:pStyle w:val="DGFlietext"/>
        <w:rPr>
          <w:lang w:val="en-US"/>
        </w:rPr>
      </w:pPr>
    </w:p>
    <w:sectPr w:rsidR="00E67E2E" w:rsidRPr="000805F7" w:rsidSect="008C0BD6">
      <w:headerReference w:type="default" r:id="rId23"/>
      <w:footerReference w:type="default" r:id="rId24"/>
      <w:pgSz w:w="11906" w:h="16838" w:code="9"/>
      <w:pgMar w:top="2722" w:right="851" w:bottom="1134" w:left="1418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2CC75" w14:textId="77777777" w:rsidR="00B56CC8" w:rsidRDefault="00B56CC8" w:rsidP="00FB24F7">
      <w:pPr>
        <w:spacing w:after="0" w:line="240" w:lineRule="auto"/>
      </w:pPr>
      <w:r>
        <w:separator/>
      </w:r>
    </w:p>
  </w:endnote>
  <w:endnote w:type="continuationSeparator" w:id="0">
    <w:p w14:paraId="13281E9B" w14:textId="77777777" w:rsidR="00B56CC8" w:rsidRDefault="00B56CC8" w:rsidP="00FB2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4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Fett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A0C3D" w14:textId="77777777" w:rsidR="006E092F" w:rsidRPr="00195DF2" w:rsidRDefault="006E092F" w:rsidP="006E092F">
    <w:pPr>
      <w:spacing w:after="0" w:line="240" w:lineRule="auto"/>
      <w:jc w:val="right"/>
      <w:rPr>
        <w:color w:val="E3000F" w:themeColor="accent1"/>
        <w:sz w:val="20"/>
        <w:szCs w:val="20"/>
        <w:lang w:val="en-US"/>
      </w:rPr>
    </w:pPr>
    <w:r w:rsidRPr="00D44D21">
      <w:rPr>
        <w:sz w:val="14"/>
        <w:szCs w:val="14"/>
      </w:rPr>
      <w:t xml:space="preserve">Seite </w:t>
    </w:r>
    <w:r w:rsidRPr="00D44D21">
      <w:rPr>
        <w:sz w:val="14"/>
        <w:szCs w:val="14"/>
      </w:rPr>
      <w:fldChar w:fldCharType="begin"/>
    </w:r>
    <w:r w:rsidRPr="00D44D21">
      <w:rPr>
        <w:sz w:val="14"/>
        <w:szCs w:val="14"/>
      </w:rPr>
      <w:instrText xml:space="preserve"> PAGE </w:instrText>
    </w:r>
    <w:r w:rsidRPr="00D44D21">
      <w:rPr>
        <w:sz w:val="14"/>
        <w:szCs w:val="14"/>
      </w:rPr>
      <w:fldChar w:fldCharType="separate"/>
    </w:r>
    <w:r>
      <w:rPr>
        <w:sz w:val="14"/>
        <w:szCs w:val="14"/>
      </w:rPr>
      <w:t>1</w:t>
    </w:r>
    <w:r w:rsidRPr="00D44D21">
      <w:rPr>
        <w:sz w:val="14"/>
        <w:szCs w:val="14"/>
      </w:rPr>
      <w:fldChar w:fldCharType="end"/>
    </w:r>
    <w:r w:rsidRPr="00D44D21">
      <w:rPr>
        <w:sz w:val="14"/>
        <w:szCs w:val="14"/>
      </w:rPr>
      <w:t xml:space="preserve"> von </w:t>
    </w:r>
    <w:r w:rsidRPr="00D44D21">
      <w:rPr>
        <w:sz w:val="14"/>
        <w:szCs w:val="14"/>
      </w:rPr>
      <w:fldChar w:fldCharType="begin"/>
    </w:r>
    <w:r w:rsidRPr="00D44D21">
      <w:rPr>
        <w:sz w:val="14"/>
        <w:szCs w:val="14"/>
      </w:rPr>
      <w:instrText xml:space="preserve"> </w:instrText>
    </w:r>
    <w:r>
      <w:rPr>
        <w:sz w:val="14"/>
        <w:szCs w:val="14"/>
      </w:rPr>
      <w:instrText>NUM</w:instrText>
    </w:r>
    <w:r w:rsidRPr="00D44D21">
      <w:rPr>
        <w:sz w:val="14"/>
        <w:szCs w:val="14"/>
      </w:rPr>
      <w:instrText xml:space="preserve">PAGES </w:instrText>
    </w:r>
    <w:r w:rsidRPr="00D44D21">
      <w:rPr>
        <w:sz w:val="14"/>
        <w:szCs w:val="14"/>
      </w:rPr>
      <w:fldChar w:fldCharType="separate"/>
    </w:r>
    <w:r>
      <w:rPr>
        <w:sz w:val="14"/>
        <w:szCs w:val="14"/>
      </w:rPr>
      <w:t>3</w:t>
    </w:r>
    <w:r w:rsidRPr="00D44D21">
      <w:rPr>
        <w:sz w:val="14"/>
        <w:szCs w:val="14"/>
      </w:rPr>
      <w:fldChar w:fldCharType="end"/>
    </w:r>
    <w:r>
      <w:rPr>
        <w:sz w:val="14"/>
        <w:szCs w:val="14"/>
      </w:rPr>
      <w:ptab w:relativeTo="margin" w:alignment="right" w:leader="none"/>
    </w:r>
    <w:r w:rsidRPr="00195DF2">
      <w:rPr>
        <w:color w:val="E3000F" w:themeColor="accent1"/>
        <w:sz w:val="20"/>
        <w:szCs w:val="20"/>
        <w:lang w:val="en-US"/>
      </w:rPr>
      <w:t>IT’s that simple.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2F523" w14:textId="77777777" w:rsidR="00B56CC8" w:rsidRDefault="00B56CC8" w:rsidP="00FB24F7">
      <w:pPr>
        <w:spacing w:after="0" w:line="240" w:lineRule="auto"/>
      </w:pPr>
      <w:r>
        <w:separator/>
      </w:r>
    </w:p>
  </w:footnote>
  <w:footnote w:type="continuationSeparator" w:id="0">
    <w:p w14:paraId="300C36B9" w14:textId="77777777" w:rsidR="00B56CC8" w:rsidRDefault="00B56CC8" w:rsidP="00FB2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50551" w14:textId="77777777" w:rsidR="00A32EE7" w:rsidRDefault="00A32EE7" w:rsidP="00A32EE7">
    <w:pPr>
      <w:pStyle w:val="Kopfzeile"/>
      <w:spacing w:line="252" w:lineRule="auto"/>
      <w:rPr>
        <w:color w:val="000000" w:themeColor="text1"/>
        <w:sz w:val="14"/>
        <w:szCs w:val="14"/>
      </w:rPr>
    </w:pPr>
    <w:r w:rsidRPr="002D47E6">
      <w:rPr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0F105EC5" wp14:editId="02106783">
          <wp:simplePos x="0" y="0"/>
          <wp:positionH relativeFrom="column">
            <wp:posOffset>4670425</wp:posOffset>
          </wp:positionH>
          <wp:positionV relativeFrom="paragraph">
            <wp:posOffset>-6453</wp:posOffset>
          </wp:positionV>
          <wp:extent cx="1439545" cy="619125"/>
          <wp:effectExtent l="0" t="0" r="0" b="3175"/>
          <wp:wrapThrough wrapText="bothSides">
            <wp:wrapPolygon edited="0">
              <wp:start x="9147" y="0"/>
              <wp:lineTo x="8194" y="2215"/>
              <wp:lineTo x="8004" y="8862"/>
              <wp:lineTo x="10100" y="14178"/>
              <wp:lineTo x="0" y="14622"/>
              <wp:lineTo x="0" y="21268"/>
              <wp:lineTo x="20771" y="21268"/>
              <wp:lineTo x="21343" y="19052"/>
              <wp:lineTo x="21343" y="14622"/>
              <wp:lineTo x="11434" y="14178"/>
              <wp:lineTo x="13149" y="8862"/>
              <wp:lineTo x="13339" y="3102"/>
              <wp:lineTo x="12577" y="443"/>
              <wp:lineTo x="10862" y="0"/>
              <wp:lineTo x="9147" y="0"/>
            </wp:wrapPolygon>
          </wp:wrapThrough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59B6D1" w14:textId="77777777" w:rsidR="00A32EE7" w:rsidRDefault="00A32EE7" w:rsidP="00A32EE7">
    <w:pPr>
      <w:pStyle w:val="Kopfzeile"/>
      <w:spacing w:line="252" w:lineRule="auto"/>
      <w:rPr>
        <w:color w:val="000000" w:themeColor="text1"/>
        <w:sz w:val="14"/>
        <w:szCs w:val="14"/>
      </w:rPr>
    </w:pPr>
    <w:r>
      <w:rPr>
        <w:color w:val="000000" w:themeColor="text1"/>
        <w:sz w:val="14"/>
        <w:szCs w:val="14"/>
      </w:rPr>
      <w:t>Marian Phil Mutschler</w:t>
    </w:r>
  </w:p>
  <w:p w14:paraId="67C720DA" w14:textId="77777777" w:rsidR="00A32EE7" w:rsidRDefault="00A32EE7" w:rsidP="00A32EE7">
    <w:pPr>
      <w:pStyle w:val="Kopfzeile"/>
      <w:spacing w:line="252" w:lineRule="auto"/>
      <w:rPr>
        <w:color w:val="000000" w:themeColor="text1"/>
        <w:sz w:val="14"/>
        <w:szCs w:val="14"/>
      </w:rPr>
    </w:pPr>
    <w:r>
      <w:rPr>
        <w:color w:val="000000" w:themeColor="text1"/>
        <w:sz w:val="14"/>
        <w:szCs w:val="14"/>
      </w:rPr>
      <w:t>Projektarbeit für RBS Ulm</w:t>
    </w:r>
  </w:p>
  <w:p w14:paraId="5D443C7C" w14:textId="77777777" w:rsidR="00A32EE7" w:rsidRPr="00A32EE7" w:rsidRDefault="00A32EE7" w:rsidP="00A32EE7">
    <w:pPr>
      <w:pStyle w:val="Kopfzeile"/>
      <w:spacing w:line="252" w:lineRule="auto"/>
      <w:rPr>
        <w:color w:val="000000" w:themeColor="text1"/>
        <w:sz w:val="14"/>
        <w:szCs w:val="14"/>
        <w:lang w:val="en-US"/>
      </w:rPr>
    </w:pPr>
    <w:proofErr w:type="spellStart"/>
    <w:r w:rsidRPr="00A32EE7">
      <w:rPr>
        <w:color w:val="000000" w:themeColor="text1"/>
        <w:sz w:val="14"/>
        <w:szCs w:val="14"/>
        <w:lang w:val="en-US"/>
      </w:rPr>
      <w:t>Thema</w:t>
    </w:r>
    <w:proofErr w:type="spellEnd"/>
    <w:r>
      <w:rPr>
        <w:color w:val="000000" w:themeColor="text1"/>
        <w:sz w:val="14"/>
        <w:szCs w:val="14"/>
        <w:lang w:val="en-US"/>
      </w:rPr>
      <w:t>:</w:t>
    </w:r>
    <w:r w:rsidRPr="00A32EE7">
      <w:rPr>
        <w:color w:val="000000" w:themeColor="text1"/>
        <w:sz w:val="14"/>
        <w:szCs w:val="14"/>
        <w:lang w:val="en-US"/>
      </w:rPr>
      <w:t xml:space="preserve"> RSS Feed Reader</w:t>
    </w:r>
  </w:p>
  <w:p w14:paraId="1DD15377" w14:textId="77777777" w:rsidR="00920E10" w:rsidRPr="00A32EE7" w:rsidRDefault="00A32EE7" w:rsidP="00A32EE7">
    <w:pPr>
      <w:pStyle w:val="Kopfzeile"/>
      <w:spacing w:line="252" w:lineRule="auto"/>
      <w:rPr>
        <w:sz w:val="14"/>
        <w:szCs w:val="14"/>
        <w:lang w:val="en-US"/>
      </w:rPr>
    </w:pPr>
    <w:proofErr w:type="spellStart"/>
    <w:r w:rsidRPr="00A32EE7">
      <w:rPr>
        <w:color w:val="000000" w:themeColor="text1"/>
        <w:sz w:val="14"/>
        <w:szCs w:val="14"/>
        <w:lang w:val="en-US"/>
      </w:rPr>
      <w:t>Datagroup</w:t>
    </w:r>
    <w:proofErr w:type="spellEnd"/>
    <w:r w:rsidRPr="00A32EE7">
      <w:rPr>
        <w:color w:val="000000" w:themeColor="text1"/>
        <w:sz w:val="14"/>
        <w:szCs w:val="14"/>
        <w:lang w:val="en-US"/>
      </w:rPr>
      <w:t xml:space="preserve"> Ulm GmbH</w:t>
    </w:r>
    <w:r w:rsidR="00920E10">
      <w:rPr>
        <w:color w:val="000000" w:themeColor="text1"/>
        <w:sz w:val="14"/>
        <w:szCs w:val="1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94562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6B5880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9C3063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1721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953466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C25859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16646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A8B81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6BE58AD"/>
    <w:multiLevelType w:val="multilevel"/>
    <w:tmpl w:val="7D662E98"/>
    <w:styleLink w:val="DGAufzhlungen"/>
    <w:lvl w:ilvl="0">
      <w:start w:val="1"/>
      <w:numFmt w:val="bullet"/>
      <w:pStyle w:val="Aufzhlungszeichen"/>
      <w:lvlText w:val=""/>
      <w:lvlJc w:val="left"/>
      <w:pPr>
        <w:ind w:left="198" w:hanging="198"/>
      </w:pPr>
      <w:rPr>
        <w:rFonts w:ascii="Wingdings" w:hAnsi="Wingdings" w:hint="default"/>
        <w:color w:val="E3000F" w:themeColor="accent1"/>
        <w:sz w:val="20"/>
      </w:rPr>
    </w:lvl>
    <w:lvl w:ilvl="1">
      <w:start w:val="1"/>
      <w:numFmt w:val="bullet"/>
      <w:pStyle w:val="Aufzhlungszeichen2"/>
      <w:lvlText w:val=""/>
      <w:lvlJc w:val="left"/>
      <w:pPr>
        <w:ind w:left="397" w:hanging="199"/>
      </w:pPr>
      <w:rPr>
        <w:rFonts w:ascii="Wingdings" w:hAnsi="Wingdings" w:hint="default"/>
        <w:color w:val="E3000F" w:themeColor="accent1"/>
        <w:sz w:val="20"/>
      </w:rPr>
    </w:lvl>
    <w:lvl w:ilvl="2">
      <w:start w:val="1"/>
      <w:numFmt w:val="bullet"/>
      <w:pStyle w:val="Aufzhlungszeichen3"/>
      <w:lvlText w:val=""/>
      <w:lvlJc w:val="left"/>
      <w:pPr>
        <w:ind w:left="595" w:hanging="198"/>
      </w:pPr>
      <w:rPr>
        <w:rFonts w:ascii="Wingdings" w:hAnsi="Wingdings" w:hint="default"/>
        <w:color w:val="E3000F" w:themeColor="accent1"/>
        <w:sz w:val="20"/>
      </w:rPr>
    </w:lvl>
    <w:lvl w:ilvl="3">
      <w:start w:val="1"/>
      <w:numFmt w:val="bullet"/>
      <w:pStyle w:val="Aufzhlungszeichen4"/>
      <w:lvlText w:val=""/>
      <w:lvlJc w:val="left"/>
      <w:pPr>
        <w:ind w:left="794" w:hanging="199"/>
      </w:pPr>
      <w:rPr>
        <w:rFonts w:ascii="Wingdings" w:hAnsi="Wingdings" w:hint="default"/>
        <w:color w:val="E3000F" w:themeColor="accent1"/>
        <w:sz w:val="20"/>
      </w:rPr>
    </w:lvl>
    <w:lvl w:ilvl="4">
      <w:start w:val="1"/>
      <w:numFmt w:val="bullet"/>
      <w:pStyle w:val="Aufzhlungszeichen5"/>
      <w:lvlText w:val=""/>
      <w:lvlJc w:val="left"/>
      <w:pPr>
        <w:ind w:left="992" w:hanging="198"/>
      </w:pPr>
      <w:rPr>
        <w:rFonts w:ascii="Wingdings" w:hAnsi="Wingdings" w:hint="default"/>
        <w:color w:val="E3000F" w:themeColor="accent1"/>
        <w:sz w:val="2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06C14613"/>
    <w:multiLevelType w:val="multilevel"/>
    <w:tmpl w:val="EBC0AC78"/>
    <w:styleLink w:val="DGNummerische-Liste"/>
    <w:lvl w:ilvl="0">
      <w:start w:val="1"/>
      <w:numFmt w:val="decimal"/>
      <w:pStyle w:val="Listennummer"/>
      <w:lvlText w:val="%1."/>
      <w:lvlJc w:val="left"/>
      <w:pPr>
        <w:ind w:left="340" w:hanging="340"/>
      </w:pPr>
      <w:rPr>
        <w:rFonts w:hint="default"/>
        <w:sz w:val="20"/>
      </w:rPr>
    </w:lvl>
    <w:lvl w:ilvl="1">
      <w:start w:val="1"/>
      <w:numFmt w:val="decimal"/>
      <w:pStyle w:val="Listennummer2"/>
      <w:lvlText w:val="%1.%2."/>
      <w:lvlJc w:val="left"/>
      <w:pPr>
        <w:ind w:left="851" w:hanging="511"/>
      </w:pPr>
      <w:rPr>
        <w:rFonts w:hint="default"/>
        <w:sz w:val="20"/>
      </w:rPr>
    </w:lvl>
    <w:lvl w:ilvl="2">
      <w:start w:val="1"/>
      <w:numFmt w:val="decimal"/>
      <w:pStyle w:val="Listennummer3"/>
      <w:lvlText w:val="%1.%2.%3."/>
      <w:lvlJc w:val="left"/>
      <w:pPr>
        <w:ind w:left="1531" w:hanging="680"/>
      </w:pPr>
      <w:rPr>
        <w:rFonts w:hint="default"/>
        <w:sz w:val="20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1F4B408F"/>
    <w:multiLevelType w:val="multilevel"/>
    <w:tmpl w:val="EBC0AC78"/>
    <w:numStyleLink w:val="DGNummerische-Liste"/>
  </w:abstractNum>
  <w:abstractNum w:abstractNumId="11" w15:restartNumberingAfterBreak="0">
    <w:nsid w:val="29526B45"/>
    <w:multiLevelType w:val="multilevel"/>
    <w:tmpl w:val="2382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44D9F"/>
    <w:multiLevelType w:val="multilevel"/>
    <w:tmpl w:val="BAC6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77B0B"/>
    <w:multiLevelType w:val="multilevel"/>
    <w:tmpl w:val="7D662E98"/>
    <w:numStyleLink w:val="DGAufzhlungen"/>
  </w:abstractNum>
  <w:abstractNum w:abstractNumId="14" w15:restartNumberingAfterBreak="0">
    <w:nsid w:val="4FCF02AB"/>
    <w:multiLevelType w:val="multilevel"/>
    <w:tmpl w:val="EBC0AC78"/>
    <w:numStyleLink w:val="DGNummerische-Liste"/>
  </w:abstractNum>
  <w:abstractNum w:abstractNumId="15" w15:restartNumberingAfterBreak="0">
    <w:nsid w:val="50F92636"/>
    <w:multiLevelType w:val="hybridMultilevel"/>
    <w:tmpl w:val="6C6A808C"/>
    <w:lvl w:ilvl="0" w:tplc="8230D672">
      <w:start w:val="10"/>
      <w:numFmt w:val="bullet"/>
      <w:lvlText w:val="-"/>
      <w:lvlJc w:val="left"/>
      <w:pPr>
        <w:ind w:left="720" w:hanging="360"/>
      </w:pPr>
      <w:rPr>
        <w:rFonts w:ascii="CIDFont+F4" w:eastAsiaTheme="minorHAnsi" w:hAnsi="CIDFont+F4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87C0E"/>
    <w:multiLevelType w:val="multilevel"/>
    <w:tmpl w:val="1072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8216F"/>
    <w:multiLevelType w:val="multilevel"/>
    <w:tmpl w:val="7D662E98"/>
    <w:numStyleLink w:val="DGAufzhlungen"/>
  </w:abstractNum>
  <w:abstractNum w:abstractNumId="18" w15:restartNumberingAfterBreak="0">
    <w:nsid w:val="63A32DE0"/>
    <w:multiLevelType w:val="multilevel"/>
    <w:tmpl w:val="7D662E98"/>
    <w:numStyleLink w:val="DGAufzhlungen"/>
  </w:abstractNum>
  <w:abstractNum w:abstractNumId="19" w15:restartNumberingAfterBreak="0">
    <w:nsid w:val="6F9A300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322493"/>
    <w:multiLevelType w:val="multilevel"/>
    <w:tmpl w:val="EBC0AC78"/>
    <w:numStyleLink w:val="DGNummerische-Liste"/>
  </w:abstractNum>
  <w:abstractNum w:abstractNumId="21" w15:restartNumberingAfterBreak="0">
    <w:nsid w:val="7AFD1A27"/>
    <w:multiLevelType w:val="multilevel"/>
    <w:tmpl w:val="EBC0AC78"/>
    <w:numStyleLink w:val="DGNummerische-Liste"/>
  </w:abstractNum>
  <w:abstractNum w:abstractNumId="22" w15:restartNumberingAfterBreak="0">
    <w:nsid w:val="7E9B6375"/>
    <w:multiLevelType w:val="hybridMultilevel"/>
    <w:tmpl w:val="B44069EA"/>
    <w:lvl w:ilvl="0" w:tplc="4FCEF91E">
      <w:start w:val="10"/>
      <w:numFmt w:val="bullet"/>
      <w:lvlText w:val="-"/>
      <w:lvlJc w:val="left"/>
      <w:pPr>
        <w:ind w:left="720" w:hanging="360"/>
      </w:pPr>
      <w:rPr>
        <w:rFonts w:ascii="CIDFont+F4" w:eastAsiaTheme="minorHAnsi" w:hAnsi="CIDFont+F4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40650"/>
    <w:multiLevelType w:val="multilevel"/>
    <w:tmpl w:val="C248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45C26"/>
    <w:multiLevelType w:val="multilevel"/>
    <w:tmpl w:val="EBC0AC78"/>
    <w:numStyleLink w:val="DGNummerische-Liste"/>
  </w:abstractNum>
  <w:num w:numId="1">
    <w:abstractNumId w:val="8"/>
  </w:num>
  <w:num w:numId="2">
    <w:abstractNumId w:val="13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18"/>
  </w:num>
  <w:num w:numId="10">
    <w:abstractNumId w:val="19"/>
  </w:num>
  <w:num w:numId="11">
    <w:abstractNumId w:val="9"/>
  </w:num>
  <w:num w:numId="12">
    <w:abstractNumId w:val="6"/>
  </w:num>
  <w:num w:numId="13">
    <w:abstractNumId w:val="1"/>
  </w:num>
  <w:num w:numId="14">
    <w:abstractNumId w:val="0"/>
  </w:num>
  <w:num w:numId="15">
    <w:abstractNumId w:val="20"/>
  </w:num>
  <w:num w:numId="16">
    <w:abstractNumId w:val="21"/>
  </w:num>
  <w:num w:numId="17">
    <w:abstractNumId w:val="10"/>
  </w:num>
  <w:num w:numId="18">
    <w:abstractNumId w:val="14"/>
  </w:num>
  <w:num w:numId="19">
    <w:abstractNumId w:val="24"/>
  </w:num>
  <w:num w:numId="20">
    <w:abstractNumId w:val="11"/>
  </w:num>
  <w:num w:numId="21">
    <w:abstractNumId w:val="16"/>
  </w:num>
  <w:num w:numId="22">
    <w:abstractNumId w:val="2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70"/>
    <w:rsid w:val="000270B9"/>
    <w:rsid w:val="00047E90"/>
    <w:rsid w:val="000530F3"/>
    <w:rsid w:val="00056875"/>
    <w:rsid w:val="000720AF"/>
    <w:rsid w:val="00072C0E"/>
    <w:rsid w:val="000805F7"/>
    <w:rsid w:val="000938B7"/>
    <w:rsid w:val="00096BB1"/>
    <w:rsid w:val="000A1F5D"/>
    <w:rsid w:val="000A43DE"/>
    <w:rsid w:val="000C4612"/>
    <w:rsid w:val="000C4D31"/>
    <w:rsid w:val="000C5790"/>
    <w:rsid w:val="001029DC"/>
    <w:rsid w:val="001239F8"/>
    <w:rsid w:val="001251A9"/>
    <w:rsid w:val="0015712E"/>
    <w:rsid w:val="001573E2"/>
    <w:rsid w:val="001740F9"/>
    <w:rsid w:val="0017693B"/>
    <w:rsid w:val="001C33B1"/>
    <w:rsid w:val="001D2171"/>
    <w:rsid w:val="001E3CA9"/>
    <w:rsid w:val="001E486B"/>
    <w:rsid w:val="001F1087"/>
    <w:rsid w:val="00216E64"/>
    <w:rsid w:val="002264AB"/>
    <w:rsid w:val="002310A9"/>
    <w:rsid w:val="002329C4"/>
    <w:rsid w:val="002450DE"/>
    <w:rsid w:val="0027298B"/>
    <w:rsid w:val="002D47E6"/>
    <w:rsid w:val="002E3546"/>
    <w:rsid w:val="00301F55"/>
    <w:rsid w:val="00307546"/>
    <w:rsid w:val="0032621B"/>
    <w:rsid w:val="003279E7"/>
    <w:rsid w:val="00333FA1"/>
    <w:rsid w:val="003447C0"/>
    <w:rsid w:val="0036579D"/>
    <w:rsid w:val="003C0595"/>
    <w:rsid w:val="003D579E"/>
    <w:rsid w:val="003E7519"/>
    <w:rsid w:val="003F16F3"/>
    <w:rsid w:val="003F5D24"/>
    <w:rsid w:val="00422224"/>
    <w:rsid w:val="00437605"/>
    <w:rsid w:val="004840F2"/>
    <w:rsid w:val="00487C90"/>
    <w:rsid w:val="004A397A"/>
    <w:rsid w:val="004A7E2C"/>
    <w:rsid w:val="004B3E2C"/>
    <w:rsid w:val="004B6E20"/>
    <w:rsid w:val="004D3F2C"/>
    <w:rsid w:val="004E5F45"/>
    <w:rsid w:val="004F5D89"/>
    <w:rsid w:val="0052468F"/>
    <w:rsid w:val="00526E7C"/>
    <w:rsid w:val="00545909"/>
    <w:rsid w:val="00546BDA"/>
    <w:rsid w:val="00550FFC"/>
    <w:rsid w:val="00572F96"/>
    <w:rsid w:val="0057435E"/>
    <w:rsid w:val="005B10A2"/>
    <w:rsid w:val="005C2A5A"/>
    <w:rsid w:val="005D1D15"/>
    <w:rsid w:val="006031AB"/>
    <w:rsid w:val="00615B15"/>
    <w:rsid w:val="00615E35"/>
    <w:rsid w:val="00616FC4"/>
    <w:rsid w:val="00634D52"/>
    <w:rsid w:val="006406D1"/>
    <w:rsid w:val="006410CD"/>
    <w:rsid w:val="00654FA0"/>
    <w:rsid w:val="00662370"/>
    <w:rsid w:val="0066270D"/>
    <w:rsid w:val="006724C5"/>
    <w:rsid w:val="006A3174"/>
    <w:rsid w:val="006A6B69"/>
    <w:rsid w:val="006B7218"/>
    <w:rsid w:val="006C182F"/>
    <w:rsid w:val="006C2A56"/>
    <w:rsid w:val="006D5D9A"/>
    <w:rsid w:val="006E092F"/>
    <w:rsid w:val="00723042"/>
    <w:rsid w:val="0072618D"/>
    <w:rsid w:val="0073449C"/>
    <w:rsid w:val="00747EE5"/>
    <w:rsid w:val="00754D3C"/>
    <w:rsid w:val="00774389"/>
    <w:rsid w:val="007839FD"/>
    <w:rsid w:val="00791C9A"/>
    <w:rsid w:val="007A2299"/>
    <w:rsid w:val="007B071F"/>
    <w:rsid w:val="007B27DC"/>
    <w:rsid w:val="007C1B2E"/>
    <w:rsid w:val="007C20D5"/>
    <w:rsid w:val="00810FFD"/>
    <w:rsid w:val="00811DB5"/>
    <w:rsid w:val="00825A4E"/>
    <w:rsid w:val="008528AF"/>
    <w:rsid w:val="008577FF"/>
    <w:rsid w:val="00891B78"/>
    <w:rsid w:val="00896C60"/>
    <w:rsid w:val="008A0E74"/>
    <w:rsid w:val="008A1F19"/>
    <w:rsid w:val="008C0BD6"/>
    <w:rsid w:val="008C52E5"/>
    <w:rsid w:val="008C5EEB"/>
    <w:rsid w:val="008E143C"/>
    <w:rsid w:val="008E5F1B"/>
    <w:rsid w:val="008F123F"/>
    <w:rsid w:val="008F1EE5"/>
    <w:rsid w:val="00902DBF"/>
    <w:rsid w:val="00920E10"/>
    <w:rsid w:val="00941603"/>
    <w:rsid w:val="00954BB9"/>
    <w:rsid w:val="00964CB5"/>
    <w:rsid w:val="00964CC7"/>
    <w:rsid w:val="009724E2"/>
    <w:rsid w:val="00975D76"/>
    <w:rsid w:val="00981840"/>
    <w:rsid w:val="0099726E"/>
    <w:rsid w:val="009F06B5"/>
    <w:rsid w:val="00A02946"/>
    <w:rsid w:val="00A14F5C"/>
    <w:rsid w:val="00A32EE7"/>
    <w:rsid w:val="00A45177"/>
    <w:rsid w:val="00A6737F"/>
    <w:rsid w:val="00A673B7"/>
    <w:rsid w:val="00A73923"/>
    <w:rsid w:val="00A85FA6"/>
    <w:rsid w:val="00AB25EF"/>
    <w:rsid w:val="00AB60EA"/>
    <w:rsid w:val="00AC4CC5"/>
    <w:rsid w:val="00AF7233"/>
    <w:rsid w:val="00B15D1A"/>
    <w:rsid w:val="00B406F7"/>
    <w:rsid w:val="00B460CD"/>
    <w:rsid w:val="00B56CC8"/>
    <w:rsid w:val="00B6387C"/>
    <w:rsid w:val="00B81D23"/>
    <w:rsid w:val="00B8243E"/>
    <w:rsid w:val="00BE1A3B"/>
    <w:rsid w:val="00BE52D3"/>
    <w:rsid w:val="00BF39C1"/>
    <w:rsid w:val="00BF3F8B"/>
    <w:rsid w:val="00C11570"/>
    <w:rsid w:val="00C2514F"/>
    <w:rsid w:val="00C36C49"/>
    <w:rsid w:val="00C46427"/>
    <w:rsid w:val="00C62263"/>
    <w:rsid w:val="00CB17EF"/>
    <w:rsid w:val="00CB3D5A"/>
    <w:rsid w:val="00CE2A0B"/>
    <w:rsid w:val="00D01300"/>
    <w:rsid w:val="00D171A1"/>
    <w:rsid w:val="00D22B70"/>
    <w:rsid w:val="00D31055"/>
    <w:rsid w:val="00D33F79"/>
    <w:rsid w:val="00D44D21"/>
    <w:rsid w:val="00D667EE"/>
    <w:rsid w:val="00D87731"/>
    <w:rsid w:val="00DA5E1C"/>
    <w:rsid w:val="00DB791E"/>
    <w:rsid w:val="00DC350F"/>
    <w:rsid w:val="00DE5A79"/>
    <w:rsid w:val="00DF37E9"/>
    <w:rsid w:val="00DF53F6"/>
    <w:rsid w:val="00E05C57"/>
    <w:rsid w:val="00E21332"/>
    <w:rsid w:val="00E3110C"/>
    <w:rsid w:val="00E4495E"/>
    <w:rsid w:val="00E510E0"/>
    <w:rsid w:val="00E67E2E"/>
    <w:rsid w:val="00E86932"/>
    <w:rsid w:val="00E96460"/>
    <w:rsid w:val="00E97215"/>
    <w:rsid w:val="00E97CD3"/>
    <w:rsid w:val="00EA0A8E"/>
    <w:rsid w:val="00F12517"/>
    <w:rsid w:val="00F20FAB"/>
    <w:rsid w:val="00F2584F"/>
    <w:rsid w:val="00F41254"/>
    <w:rsid w:val="00F67226"/>
    <w:rsid w:val="00F74416"/>
    <w:rsid w:val="00F762B9"/>
    <w:rsid w:val="00F77D02"/>
    <w:rsid w:val="00F87E87"/>
    <w:rsid w:val="00F914F0"/>
    <w:rsid w:val="00F94E8B"/>
    <w:rsid w:val="00F95270"/>
    <w:rsid w:val="00FB24F7"/>
    <w:rsid w:val="00FC33AD"/>
    <w:rsid w:val="00FE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40928"/>
  <w15:chartTrackingRefBased/>
  <w15:docId w15:val="{95D86CBF-879D-4797-BEEA-67AFBCA4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semiHidden/>
    <w:qFormat/>
    <w:rsid w:val="000A43DE"/>
  </w:style>
  <w:style w:type="paragraph" w:styleId="berschrift1">
    <w:name w:val="heading 1"/>
    <w:aliases w:val="DG_Überschrift 1"/>
    <w:basedOn w:val="DGStandard"/>
    <w:next w:val="DGFlietext"/>
    <w:link w:val="berschrift1Zchn"/>
    <w:uiPriority w:val="9"/>
    <w:qFormat/>
    <w:rsid w:val="008A0E74"/>
    <w:pPr>
      <w:keepNext/>
      <w:keepLines/>
      <w:spacing w:before="0" w:after="320" w:line="264" w:lineRule="auto"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paragraph" w:styleId="berschrift2">
    <w:name w:val="heading 2"/>
    <w:aliases w:val="DG_Überschrift 2"/>
    <w:basedOn w:val="DGStandard"/>
    <w:next w:val="DGFlietext"/>
    <w:link w:val="berschrift2Zchn"/>
    <w:uiPriority w:val="9"/>
    <w:unhideWhenUsed/>
    <w:qFormat/>
    <w:rsid w:val="0066270D"/>
    <w:pPr>
      <w:keepNext/>
      <w:keepLines/>
      <w:spacing w:before="400" w:line="264" w:lineRule="auto"/>
      <w:outlineLvl w:val="1"/>
    </w:pPr>
    <w:rPr>
      <w:rFonts w:asciiTheme="majorHAnsi" w:eastAsiaTheme="majorEastAsia" w:hAnsiTheme="majorHAnsi" w:cstheme="majorBidi"/>
      <w:color w:val="E3000F" w:themeColor="accent1"/>
      <w:sz w:val="32"/>
      <w:szCs w:val="26"/>
    </w:rPr>
  </w:style>
  <w:style w:type="paragraph" w:styleId="berschrift3">
    <w:name w:val="heading 3"/>
    <w:aliases w:val="DG_Überschrift 3"/>
    <w:basedOn w:val="DGStandard"/>
    <w:next w:val="DGFlietext"/>
    <w:link w:val="berschrift3Zchn"/>
    <w:uiPriority w:val="9"/>
    <w:unhideWhenUsed/>
    <w:qFormat/>
    <w:rsid w:val="0066270D"/>
    <w:pPr>
      <w:keepNext/>
      <w:keepLines/>
      <w:spacing w:before="400" w:line="264" w:lineRule="auto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berschrift4">
    <w:name w:val="heading 4"/>
    <w:aliases w:val="DG_Überschrift 4"/>
    <w:basedOn w:val="DGStandard"/>
    <w:next w:val="DGFlietext"/>
    <w:link w:val="berschrift4Zchn"/>
    <w:uiPriority w:val="9"/>
    <w:unhideWhenUsed/>
    <w:qFormat/>
    <w:rsid w:val="0066270D"/>
    <w:pPr>
      <w:keepNext/>
      <w:keepLines/>
      <w:spacing w:before="440" w:line="264" w:lineRule="auto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berschrift5">
    <w:name w:val="heading 5"/>
    <w:aliases w:val="DG_Überschrift 5"/>
    <w:basedOn w:val="DGStandard"/>
    <w:next w:val="DGFlietext"/>
    <w:link w:val="berschrift5Zchn"/>
    <w:uiPriority w:val="9"/>
    <w:unhideWhenUsed/>
    <w:qFormat/>
    <w:rsid w:val="0066270D"/>
    <w:pPr>
      <w:keepNext/>
      <w:keepLines/>
      <w:spacing w:before="440" w:line="264" w:lineRule="auto"/>
      <w:outlineLvl w:val="4"/>
    </w:pPr>
    <w:rPr>
      <w:rFonts w:asciiTheme="majorHAnsi" w:eastAsiaTheme="majorEastAsia" w:hAnsiTheme="majorHAnsi" w:cstheme="majorBidi"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DG_Kopfzeile"/>
    <w:basedOn w:val="Standard"/>
    <w:link w:val="KopfzeileZchn"/>
    <w:unhideWhenUsed/>
    <w:rsid w:val="00D44D21"/>
    <w:pPr>
      <w:spacing w:after="0" w:line="240" w:lineRule="auto"/>
    </w:pPr>
  </w:style>
  <w:style w:type="character" w:customStyle="1" w:styleId="KopfzeileZchn">
    <w:name w:val="Kopfzeile Zchn"/>
    <w:aliases w:val="DG_Kopfzeile Zchn"/>
    <w:basedOn w:val="Absatz-Standardschriftart"/>
    <w:link w:val="Kopfzeile"/>
    <w:rsid w:val="00D44D21"/>
  </w:style>
  <w:style w:type="paragraph" w:styleId="Fuzeile">
    <w:name w:val="footer"/>
    <w:aliases w:val="DG_Fußzeile"/>
    <w:basedOn w:val="Standard"/>
    <w:link w:val="FuzeileZchn"/>
    <w:uiPriority w:val="99"/>
    <w:unhideWhenUsed/>
    <w:rsid w:val="00D44D21"/>
    <w:pPr>
      <w:spacing w:after="0" w:line="240" w:lineRule="auto"/>
    </w:pPr>
    <w:rPr>
      <w:color w:val="000000" w:themeColor="text1"/>
      <w:sz w:val="14"/>
    </w:rPr>
  </w:style>
  <w:style w:type="character" w:customStyle="1" w:styleId="FuzeileZchn">
    <w:name w:val="Fußzeile Zchn"/>
    <w:aliases w:val="DG_Fußzeile Zchn"/>
    <w:basedOn w:val="Absatz-Standardschriftart"/>
    <w:link w:val="Fuzeile"/>
    <w:uiPriority w:val="99"/>
    <w:rsid w:val="00D44D21"/>
    <w:rPr>
      <w:color w:val="000000" w:themeColor="text1"/>
      <w:sz w:val="14"/>
    </w:rPr>
  </w:style>
  <w:style w:type="paragraph" w:customStyle="1" w:styleId="DGFlietext">
    <w:name w:val="DG_Fließtext"/>
    <w:basedOn w:val="DGStandard"/>
    <w:link w:val="DGFlietextZchn"/>
    <w:qFormat/>
    <w:rsid w:val="00D01300"/>
  </w:style>
  <w:style w:type="character" w:customStyle="1" w:styleId="berschrift1Zchn">
    <w:name w:val="Überschrift 1 Zchn"/>
    <w:aliases w:val="DG_Überschrift 1 Zchn"/>
    <w:basedOn w:val="Absatz-Standardschriftart"/>
    <w:link w:val="berschrift1"/>
    <w:uiPriority w:val="9"/>
    <w:rsid w:val="008A0E74"/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character" w:customStyle="1" w:styleId="DGFlietextZchn">
    <w:name w:val="DG_Fließtext Zchn"/>
    <w:basedOn w:val="Absatz-Standardschriftart"/>
    <w:link w:val="DGFlietext"/>
    <w:rsid w:val="00D01300"/>
    <w:rPr>
      <w:color w:val="000000" w:themeColor="text1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4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4CB5"/>
    <w:rPr>
      <w:rFonts w:ascii="Segoe UI" w:hAnsi="Segoe UI" w:cs="Segoe UI"/>
      <w:sz w:val="18"/>
      <w:szCs w:val="18"/>
    </w:rPr>
  </w:style>
  <w:style w:type="paragraph" w:customStyle="1" w:styleId="DGTabellehiereinfgen">
    <w:name w:val="DG_Tabelle hier einfügen"/>
    <w:basedOn w:val="DGFlietext"/>
    <w:qFormat/>
    <w:rsid w:val="00981840"/>
    <w:pPr>
      <w:spacing w:before="40" w:after="40" w:line="240" w:lineRule="auto"/>
    </w:pPr>
  </w:style>
  <w:style w:type="table" w:styleId="Tabellenraster">
    <w:name w:val="Table Grid"/>
    <w:basedOn w:val="NormaleTabelle"/>
    <w:uiPriority w:val="59"/>
    <w:rsid w:val="00964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GTabelle">
    <w:name w:val="DG_Tabelle"/>
    <w:basedOn w:val="NormaleTabelle"/>
    <w:uiPriority w:val="99"/>
    <w:rsid w:val="00F95270"/>
    <w:pPr>
      <w:spacing w:before="40" w:after="40" w:line="240" w:lineRule="auto"/>
      <w:jc w:val="center"/>
    </w:pPr>
    <w:rPr>
      <w:sz w:val="20"/>
    </w:rPr>
    <w:tblPr>
      <w:tblInd w:w="28" w:type="dxa"/>
      <w:tblBorders>
        <w:bottom w:val="single" w:sz="4" w:space="0" w:color="BFBFBF" w:themeColor="background1" w:themeShade="BF"/>
        <w:insideH w:val="single" w:sz="4" w:space="0" w:color="BFBFBF" w:themeColor="background1" w:themeShade="BF"/>
      </w:tblBorders>
      <w:tblCellMar>
        <w:left w:w="28" w:type="dxa"/>
        <w:right w:w="28" w:type="dxa"/>
      </w:tblCellMar>
    </w:tblPr>
    <w:tblStylePr w:type="firstRow">
      <w:rPr>
        <w:rFonts w:ascii="Arial Fett" w:hAnsi="Arial Fett"/>
        <w:b/>
        <w:i w:val="0"/>
        <w:sz w:val="16"/>
      </w:r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DGStandard">
    <w:name w:val="DG_Standard"/>
    <w:link w:val="DGStandardZchn"/>
    <w:semiHidden/>
    <w:qFormat/>
    <w:rsid w:val="00572F96"/>
    <w:pPr>
      <w:spacing w:before="140" w:after="140" w:line="288" w:lineRule="auto"/>
    </w:pPr>
    <w:rPr>
      <w:color w:val="000000" w:themeColor="text1"/>
      <w:sz w:val="20"/>
    </w:rPr>
  </w:style>
  <w:style w:type="character" w:customStyle="1" w:styleId="berschrift2Zchn">
    <w:name w:val="Überschrift 2 Zchn"/>
    <w:aliases w:val="DG_Überschrift 2 Zchn"/>
    <w:basedOn w:val="Absatz-Standardschriftart"/>
    <w:link w:val="berschrift2"/>
    <w:uiPriority w:val="9"/>
    <w:rsid w:val="0066270D"/>
    <w:rPr>
      <w:rFonts w:asciiTheme="majorHAnsi" w:eastAsiaTheme="majorEastAsia" w:hAnsiTheme="majorHAnsi" w:cstheme="majorBidi"/>
      <w:color w:val="E3000F" w:themeColor="accent1"/>
      <w:sz w:val="32"/>
      <w:szCs w:val="26"/>
    </w:rPr>
  </w:style>
  <w:style w:type="character" w:customStyle="1" w:styleId="DGStandardZchn">
    <w:name w:val="DG_Standard Zchn"/>
    <w:basedOn w:val="Absatz-Standardschriftart"/>
    <w:link w:val="DGStandard"/>
    <w:semiHidden/>
    <w:rsid w:val="00D01300"/>
    <w:rPr>
      <w:color w:val="000000" w:themeColor="text1"/>
      <w:sz w:val="20"/>
    </w:rPr>
  </w:style>
  <w:style w:type="character" w:customStyle="1" w:styleId="berschrift3Zchn">
    <w:name w:val="Überschrift 3 Zchn"/>
    <w:aliases w:val="DG_Überschrift 3 Zchn"/>
    <w:basedOn w:val="Absatz-Standardschriftart"/>
    <w:link w:val="berschrift3"/>
    <w:uiPriority w:val="9"/>
    <w:rsid w:val="0066270D"/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character" w:customStyle="1" w:styleId="berschrift4Zchn">
    <w:name w:val="Überschrift 4 Zchn"/>
    <w:aliases w:val="DG_Überschrift 4 Zchn"/>
    <w:basedOn w:val="Absatz-Standardschriftart"/>
    <w:link w:val="berschrift4"/>
    <w:uiPriority w:val="9"/>
    <w:rsid w:val="0066270D"/>
    <w:rPr>
      <w:rFonts w:asciiTheme="majorHAnsi" w:eastAsiaTheme="majorEastAsia" w:hAnsiTheme="majorHAnsi" w:cstheme="majorBidi"/>
      <w:b/>
      <w:iCs/>
      <w:caps/>
      <w:color w:val="000000" w:themeColor="text1"/>
      <w:sz w:val="20"/>
    </w:rPr>
  </w:style>
  <w:style w:type="character" w:customStyle="1" w:styleId="berschrift5Zchn">
    <w:name w:val="Überschrift 5 Zchn"/>
    <w:aliases w:val="DG_Überschrift 5 Zchn"/>
    <w:basedOn w:val="Absatz-Standardschriftart"/>
    <w:link w:val="berschrift5"/>
    <w:uiPriority w:val="9"/>
    <w:rsid w:val="0066270D"/>
    <w:rPr>
      <w:rFonts w:asciiTheme="majorHAnsi" w:eastAsiaTheme="majorEastAsia" w:hAnsiTheme="majorHAnsi" w:cstheme="majorBidi"/>
      <w:caps/>
      <w:color w:val="000000" w:themeColor="text1"/>
      <w:sz w:val="20"/>
    </w:rPr>
  </w:style>
  <w:style w:type="numbering" w:customStyle="1" w:styleId="DGAufzhlungen">
    <w:name w:val="DG_Aufzählungen"/>
    <w:uiPriority w:val="99"/>
    <w:rsid w:val="0073449C"/>
    <w:pPr>
      <w:numPr>
        <w:numId w:val="1"/>
      </w:numPr>
    </w:pPr>
  </w:style>
  <w:style w:type="paragraph" w:styleId="Aufzhlungszeichen">
    <w:name w:val="List Bullet"/>
    <w:aliases w:val="DG_Aufzählung Ebene 1"/>
    <w:basedOn w:val="DGFlietext"/>
    <w:uiPriority w:val="99"/>
    <w:unhideWhenUsed/>
    <w:qFormat/>
    <w:rsid w:val="0073449C"/>
    <w:pPr>
      <w:numPr>
        <w:numId w:val="9"/>
      </w:numPr>
    </w:pPr>
  </w:style>
  <w:style w:type="paragraph" w:styleId="Aufzhlungszeichen2">
    <w:name w:val="List Bullet 2"/>
    <w:aliases w:val="DG_Aufzählung Ebene 2"/>
    <w:basedOn w:val="DGFlietext"/>
    <w:uiPriority w:val="99"/>
    <w:unhideWhenUsed/>
    <w:qFormat/>
    <w:rsid w:val="0073449C"/>
    <w:pPr>
      <w:numPr>
        <w:ilvl w:val="1"/>
        <w:numId w:val="9"/>
      </w:numPr>
    </w:pPr>
  </w:style>
  <w:style w:type="numbering" w:customStyle="1" w:styleId="DGNummerische-Liste">
    <w:name w:val="DG_Nummerische-Liste"/>
    <w:uiPriority w:val="99"/>
    <w:rsid w:val="001C33B1"/>
    <w:pPr>
      <w:numPr>
        <w:numId w:val="11"/>
      </w:numPr>
    </w:pPr>
  </w:style>
  <w:style w:type="paragraph" w:styleId="Aufzhlungszeichen3">
    <w:name w:val="List Bullet 3"/>
    <w:aliases w:val="DG_Aufzählung Ebene 3"/>
    <w:basedOn w:val="DGFlietext"/>
    <w:uiPriority w:val="99"/>
    <w:unhideWhenUsed/>
    <w:qFormat/>
    <w:rsid w:val="0073449C"/>
    <w:pPr>
      <w:numPr>
        <w:ilvl w:val="2"/>
        <w:numId w:val="9"/>
      </w:numPr>
    </w:pPr>
  </w:style>
  <w:style w:type="paragraph" w:styleId="Aufzhlungszeichen4">
    <w:name w:val="List Bullet 4"/>
    <w:aliases w:val="DG_Aufzählung Ebene 4"/>
    <w:basedOn w:val="DGFlietext"/>
    <w:uiPriority w:val="99"/>
    <w:unhideWhenUsed/>
    <w:rsid w:val="0073449C"/>
    <w:pPr>
      <w:numPr>
        <w:ilvl w:val="3"/>
        <w:numId w:val="9"/>
      </w:numPr>
    </w:pPr>
  </w:style>
  <w:style w:type="paragraph" w:styleId="Aufzhlungszeichen5">
    <w:name w:val="List Bullet 5"/>
    <w:aliases w:val="DG_Aufzählung Ebene 5"/>
    <w:basedOn w:val="DGFlietext"/>
    <w:uiPriority w:val="99"/>
    <w:unhideWhenUsed/>
    <w:rsid w:val="0073449C"/>
    <w:pPr>
      <w:numPr>
        <w:ilvl w:val="4"/>
        <w:numId w:val="9"/>
      </w:numPr>
    </w:pPr>
  </w:style>
  <w:style w:type="paragraph" w:styleId="Listennummer">
    <w:name w:val="List Number"/>
    <w:aliases w:val="DG_Listen-Nr. Ebene 1"/>
    <w:basedOn w:val="DGFlietext"/>
    <w:uiPriority w:val="99"/>
    <w:unhideWhenUsed/>
    <w:qFormat/>
    <w:rsid w:val="001C33B1"/>
    <w:pPr>
      <w:numPr>
        <w:numId w:val="19"/>
      </w:numPr>
    </w:pPr>
  </w:style>
  <w:style w:type="paragraph" w:styleId="Listennummer2">
    <w:name w:val="List Number 2"/>
    <w:aliases w:val="DG_Listen-Nr. Ebene 2"/>
    <w:basedOn w:val="DGFlietext"/>
    <w:uiPriority w:val="99"/>
    <w:unhideWhenUsed/>
    <w:qFormat/>
    <w:rsid w:val="001C33B1"/>
    <w:pPr>
      <w:numPr>
        <w:ilvl w:val="1"/>
        <w:numId w:val="19"/>
      </w:numPr>
    </w:pPr>
  </w:style>
  <w:style w:type="paragraph" w:styleId="Listennummer3">
    <w:name w:val="List Number 3"/>
    <w:aliases w:val="DG_Listen-Nr. Ebene 3"/>
    <w:basedOn w:val="DGFlietext"/>
    <w:uiPriority w:val="99"/>
    <w:unhideWhenUsed/>
    <w:qFormat/>
    <w:rsid w:val="001C33B1"/>
    <w:pPr>
      <w:numPr>
        <w:ilvl w:val="2"/>
        <w:numId w:val="19"/>
      </w:numPr>
    </w:pPr>
  </w:style>
  <w:style w:type="paragraph" w:styleId="Titel">
    <w:name w:val="Title"/>
    <w:aliases w:val="DG_Titel"/>
    <w:basedOn w:val="DGStandard"/>
    <w:link w:val="TitelZchn"/>
    <w:uiPriority w:val="10"/>
    <w:rsid w:val="00BF39C1"/>
    <w:pPr>
      <w:spacing w:line="264" w:lineRule="auto"/>
    </w:pPr>
    <w:rPr>
      <w:rFonts w:asciiTheme="majorHAnsi" w:eastAsiaTheme="majorEastAsia" w:hAnsiTheme="majorHAnsi" w:cstheme="majorBidi"/>
      <w:kern w:val="28"/>
      <w:sz w:val="32"/>
      <w:szCs w:val="56"/>
    </w:rPr>
  </w:style>
  <w:style w:type="character" w:customStyle="1" w:styleId="TitelZchn">
    <w:name w:val="Titel Zchn"/>
    <w:aliases w:val="DG_Titel Zchn"/>
    <w:basedOn w:val="Absatz-Standardschriftart"/>
    <w:link w:val="Titel"/>
    <w:uiPriority w:val="10"/>
    <w:rsid w:val="00BF39C1"/>
    <w:rPr>
      <w:rFonts w:asciiTheme="majorHAnsi" w:eastAsiaTheme="majorEastAsia" w:hAnsiTheme="majorHAnsi" w:cstheme="majorBidi"/>
      <w:color w:val="000000" w:themeColor="text1"/>
      <w:kern w:val="28"/>
      <w:sz w:val="32"/>
      <w:szCs w:val="56"/>
    </w:rPr>
  </w:style>
  <w:style w:type="character" w:styleId="Platzhaltertext">
    <w:name w:val="Placeholder Text"/>
    <w:basedOn w:val="Absatz-Standardschriftart"/>
    <w:uiPriority w:val="99"/>
    <w:semiHidden/>
    <w:rsid w:val="00891B78"/>
    <w:rPr>
      <w:color w:val="808080"/>
    </w:rPr>
  </w:style>
  <w:style w:type="paragraph" w:styleId="Verzeichnis1">
    <w:name w:val="toc 1"/>
    <w:aliases w:val="DG_Verzeichnis 1"/>
    <w:basedOn w:val="DGStandard"/>
    <w:next w:val="Verzeichnis2"/>
    <w:autoRedefine/>
    <w:uiPriority w:val="39"/>
    <w:unhideWhenUsed/>
    <w:rsid w:val="002329C4"/>
    <w:pPr>
      <w:spacing w:before="240" w:after="120" w:line="276" w:lineRule="auto"/>
    </w:pPr>
    <w:rPr>
      <w:rFonts w:cstheme="minorHAnsi"/>
      <w:b/>
      <w:bCs/>
      <w:color w:val="auto"/>
      <w:szCs w:val="20"/>
    </w:rPr>
  </w:style>
  <w:style w:type="paragraph" w:styleId="Verzeichnis2">
    <w:name w:val="toc 2"/>
    <w:aliases w:val="DG_Verzeichnis 2"/>
    <w:basedOn w:val="DGStandard"/>
    <w:next w:val="Verzeichnis3"/>
    <w:autoRedefine/>
    <w:uiPriority w:val="39"/>
    <w:unhideWhenUsed/>
    <w:rsid w:val="00EA0A8E"/>
    <w:pPr>
      <w:spacing w:before="120" w:after="0" w:line="276" w:lineRule="auto"/>
      <w:ind w:left="220"/>
    </w:pPr>
    <w:rPr>
      <w:rFonts w:cstheme="minorHAnsi"/>
      <w:i/>
      <w:iCs/>
      <w:color w:val="auto"/>
      <w:szCs w:val="20"/>
    </w:rPr>
  </w:style>
  <w:style w:type="paragraph" w:styleId="Verzeichnis3">
    <w:name w:val="toc 3"/>
    <w:aliases w:val="DG_Verzeichnis 3"/>
    <w:basedOn w:val="DGStandard"/>
    <w:next w:val="Verzeichnis4"/>
    <w:autoRedefine/>
    <w:uiPriority w:val="39"/>
    <w:semiHidden/>
    <w:rsid w:val="00AF7233"/>
    <w:pPr>
      <w:spacing w:before="0" w:after="0" w:line="276" w:lineRule="auto"/>
      <w:ind w:left="440"/>
    </w:pPr>
    <w:rPr>
      <w:rFonts w:cstheme="minorHAnsi"/>
      <w:color w:val="auto"/>
      <w:szCs w:val="20"/>
    </w:rPr>
  </w:style>
  <w:style w:type="paragraph" w:styleId="Verzeichnis4">
    <w:name w:val="toc 4"/>
    <w:aliases w:val="DG_Verzeichnis 4"/>
    <w:basedOn w:val="DGStandard"/>
    <w:next w:val="Verzeichnis5"/>
    <w:autoRedefine/>
    <w:uiPriority w:val="39"/>
    <w:semiHidden/>
    <w:rsid w:val="00AF7233"/>
    <w:pPr>
      <w:spacing w:before="0" w:after="0" w:line="276" w:lineRule="auto"/>
      <w:ind w:left="660"/>
    </w:pPr>
    <w:rPr>
      <w:rFonts w:cstheme="minorHAnsi"/>
      <w:color w:val="auto"/>
      <w:szCs w:val="20"/>
    </w:rPr>
  </w:style>
  <w:style w:type="paragraph" w:styleId="Verzeichnis5">
    <w:name w:val="toc 5"/>
    <w:aliases w:val="DG_Verzeichnis 5"/>
    <w:basedOn w:val="DGStandard"/>
    <w:autoRedefine/>
    <w:uiPriority w:val="39"/>
    <w:semiHidden/>
    <w:rsid w:val="00AF7233"/>
    <w:pPr>
      <w:spacing w:before="0" w:after="0" w:line="276" w:lineRule="auto"/>
      <w:ind w:left="880"/>
    </w:pPr>
    <w:rPr>
      <w:rFonts w:cstheme="minorHAnsi"/>
      <w:color w:val="auto"/>
      <w:szCs w:val="20"/>
    </w:rPr>
  </w:style>
  <w:style w:type="character" w:styleId="Hyperlink">
    <w:name w:val="Hyperlink"/>
    <w:aliases w:val="DG_Hyperlink"/>
    <w:basedOn w:val="Absatz-Standardschriftart"/>
    <w:uiPriority w:val="99"/>
    <w:unhideWhenUsed/>
    <w:rsid w:val="00AF7233"/>
    <w:rPr>
      <w:rFonts w:ascii="Arial" w:hAnsi="Arial"/>
      <w:b w:val="0"/>
      <w:i w:val="0"/>
      <w:color w:val="000000" w:themeColor="text1"/>
      <w:sz w:val="20"/>
      <w:u w:val="none"/>
    </w:rPr>
  </w:style>
  <w:style w:type="paragraph" w:styleId="Inhaltsverzeichnisberschrift">
    <w:name w:val="TOC Heading"/>
    <w:aliases w:val="DG_Inhaltsverzeichnisüberschrift"/>
    <w:next w:val="Standard"/>
    <w:uiPriority w:val="39"/>
    <w:qFormat/>
    <w:rsid w:val="004840F2"/>
    <w:pPr>
      <w:spacing w:after="32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paragraph" w:styleId="Beschriftung">
    <w:name w:val="caption"/>
    <w:aliases w:val="DG_Beschriftung Tabelle | Bild"/>
    <w:basedOn w:val="DGStandard"/>
    <w:next w:val="DGFlietext"/>
    <w:link w:val="BeschriftungZchn"/>
    <w:uiPriority w:val="35"/>
    <w:qFormat/>
    <w:rsid w:val="00072C0E"/>
    <w:pPr>
      <w:spacing w:before="100" w:line="240" w:lineRule="auto"/>
    </w:pPr>
    <w:rPr>
      <w:iCs/>
      <w:color w:val="2E2D30" w:themeColor="text2"/>
      <w:sz w:val="14"/>
      <w:szCs w:val="18"/>
    </w:rPr>
  </w:style>
  <w:style w:type="character" w:customStyle="1" w:styleId="BeschriftungZchn">
    <w:name w:val="Beschriftung Zchn"/>
    <w:aliases w:val="DG_Beschriftung Tabelle | Bild Zchn"/>
    <w:basedOn w:val="DGStandardZchn"/>
    <w:link w:val="Beschriftung"/>
    <w:uiPriority w:val="35"/>
    <w:rsid w:val="00072C0E"/>
    <w:rPr>
      <w:iCs/>
      <w:color w:val="2E2D30" w:themeColor="text2"/>
      <w:sz w:val="14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618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rsid w:val="000A43DE"/>
    <w:rPr>
      <w:color w:val="2E2D30" w:themeColor="followedHyperlink"/>
      <w:u w:val="none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C4D31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C4D31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C4D31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C4D31"/>
    <w:pPr>
      <w:spacing w:after="0"/>
      <w:ind w:left="1760"/>
    </w:pPr>
    <w:rPr>
      <w:rFonts w:cstheme="minorHAnsi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E67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0805F7"/>
    <w:rPr>
      <w:i/>
      <w:iCs/>
    </w:rPr>
  </w:style>
  <w:style w:type="character" w:customStyle="1" w:styleId="apple-converted-space">
    <w:name w:val="apple-converted-space"/>
    <w:basedOn w:val="Absatz-Standardschriftart"/>
    <w:rsid w:val="000805F7"/>
  </w:style>
  <w:style w:type="paragraph" w:styleId="Listenabsatz">
    <w:name w:val="List Paragraph"/>
    <w:basedOn w:val="Standard"/>
    <w:uiPriority w:val="34"/>
    <w:rsid w:val="00365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0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levenSpins/RSS_Feed_Reader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heise.de/netze/netzwerk-tools/imonitor-internet-stoerungen/feed/aktuelle-meldungen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eise.de/rss/heise-top-atom.x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eise.de/rss/heise.rdf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heise.de/rss/heise-atom.xml" TargetMode="External"/><Relationship Id="rId22" Type="http://schemas.openxmlformats.org/officeDocument/2006/relationships/hyperlink" Target="https://github.com/codehollow/FeedRea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le.Robineau\Desktop\DATAGROUP-Vorlagen\Word\Blankovorlagen\Wordvorlage_hoch.dotx" TargetMode="External"/></Relationships>
</file>

<file path=word/theme/theme1.xml><?xml version="1.0" encoding="utf-8"?>
<a:theme xmlns:a="http://schemas.openxmlformats.org/drawingml/2006/main" name="Larissa">
  <a:themeElements>
    <a:clrScheme name="MEINE-DG">
      <a:dk1>
        <a:srgbClr val="000000"/>
      </a:dk1>
      <a:lt1>
        <a:srgbClr val="FFFFFF"/>
      </a:lt1>
      <a:dk2>
        <a:srgbClr val="2E2D30"/>
      </a:dk2>
      <a:lt2>
        <a:srgbClr val="FFFFFF"/>
      </a:lt2>
      <a:accent1>
        <a:srgbClr val="E3000F"/>
      </a:accent1>
      <a:accent2>
        <a:srgbClr val="FAA29F"/>
      </a:accent2>
      <a:accent3>
        <a:srgbClr val="003142"/>
      </a:accent3>
      <a:accent4>
        <a:srgbClr val="93ADB7"/>
      </a:accent4>
      <a:accent5>
        <a:srgbClr val="BCCECF"/>
      </a:accent5>
      <a:accent6>
        <a:srgbClr val="D5CF9C"/>
      </a:accent6>
      <a:hlink>
        <a:srgbClr val="2E2D30"/>
      </a:hlink>
      <a:folHlink>
        <a:srgbClr val="2E2D3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ddf70f5-de96-4ff5-9578-64ee52f3d245">YWX6XD6P7456-1575230818-164</_dlc_DocId>
    <_dlc_DocIdUrl xmlns="4ddf70f5-de96-4ff5-9578-64ee52f3d245">
      <Url>https://intranet/ser/dgci/_layouts/15/DocIdRedir.aspx?ID=YWX6XD6P7456-1575230818-164</Url>
      <Description>YWX6XD6P7456-1575230818-164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84767C4D9C854592A250A26F1C5D6F" ma:contentTypeVersion="1" ma:contentTypeDescription="Create a new document." ma:contentTypeScope="" ma:versionID="0cc3d55fb55cfb483593b4c645db7e4e">
  <xsd:schema xmlns:xsd="http://www.w3.org/2001/XMLSchema" xmlns:xs="http://www.w3.org/2001/XMLSchema" xmlns:p="http://schemas.microsoft.com/office/2006/metadata/properties" xmlns:ns2="4ddf70f5-de96-4ff5-9578-64ee52f3d245" targetNamespace="http://schemas.microsoft.com/office/2006/metadata/properties" ma:root="true" ma:fieldsID="803cd9827160b4ac18ed085638e11668" ns2:_="">
    <xsd:import namespace="4ddf70f5-de96-4ff5-9578-64ee52f3d24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f70f5-de96-4ff5-9578-64ee52f3d24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29C193-A6A0-4722-9AE8-1BC5E0DB9B38}">
  <ds:schemaRefs>
    <ds:schemaRef ds:uri="http://schemas.microsoft.com/office/2006/metadata/properties"/>
    <ds:schemaRef ds:uri="http://schemas.microsoft.com/office/infopath/2007/PartnerControls"/>
    <ds:schemaRef ds:uri="4ddf70f5-de96-4ff5-9578-64ee52f3d245"/>
  </ds:schemaRefs>
</ds:datastoreItem>
</file>

<file path=customXml/itemProps2.xml><?xml version="1.0" encoding="utf-8"?>
<ds:datastoreItem xmlns:ds="http://schemas.openxmlformats.org/officeDocument/2006/customXml" ds:itemID="{A5C55C11-DAEC-4050-9DD0-E7CD43AA5F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1F9AAD-675E-4B62-A69A-3A8D840E6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f70f5-de96-4ff5-9578-64ee52f3d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750EF2-1F94-4833-A4D1-9DB52ADF011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5099DD9-6566-4754-A30E-DCDF855520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C:\Users\Joelle.Robineau\Desktop\DATAGROUP-Vorlagen\Word\Blankovorlagen\Wordvorlage_hoch.dotx</Template>
  <TotalTime>0</TotalTime>
  <Pages>10</Pages>
  <Words>1073</Words>
  <Characters>6939</Characters>
  <Application>Microsoft Office Word</Application>
  <DocSecurity>0</DocSecurity>
  <Lines>231</Lines>
  <Paragraphs>178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Robineau Joelle</dc:creator>
  <cp:keywords/>
  <dc:description/>
  <cp:lastModifiedBy>Marian Mutschler</cp:lastModifiedBy>
  <cp:revision>8</cp:revision>
  <cp:lastPrinted>2020-07-10T09:57:00Z</cp:lastPrinted>
  <dcterms:created xsi:type="dcterms:W3CDTF">2020-07-08T09:51:00Z</dcterms:created>
  <dcterms:modified xsi:type="dcterms:W3CDTF">2020-07-10T10:01:00Z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0x010100EA84767C4D9C854592A250A26F1C5D6F</vt:lpwstr>
  </property>
  <property fmtid="{D5CDD505-2E9C-101B-9397-08002B2CF9AE}" pid="3" name="_dlc_DocIdItemGuid">
    <vt:lpwstr>fce82666-f470-4872-91e8-1a19db57bd38</vt:lpwstr>
  </property>
</Properties>
</file>